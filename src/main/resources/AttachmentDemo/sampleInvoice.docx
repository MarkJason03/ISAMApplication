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ubtle2"/>
        <w:tblW w:w="9747" w:type="dxa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4715"/>
      </w:tblGrid>
      <w:tr w:rsidR="008049DB" w:rsidRPr="00211C6D" w14:paraId="402D4BFB" w14:textId="77777777" w:rsidTr="00897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alias w:val="Enter company name:"/>
              <w:tag w:val="Enter company name:"/>
              <w:id w:val="-1907209145"/>
              <w:placeholder>
                <w:docPart w:val="D2F63AF46C4C4A799E5793D45EF51314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15F70340" w14:textId="77777777" w:rsidR="008049DB" w:rsidRPr="00211C6D" w:rsidRDefault="006A3739">
                <w:pPr>
                  <w:pStyle w:val="Heading1"/>
                </w:pPr>
                <w:r w:rsidRPr="00211C6D">
                  <w:rPr>
                    <w:lang w:bidi="en-GB"/>
                  </w:rPr>
                  <w:t>Company Name</w:t>
                </w:r>
              </w:p>
            </w:sdtContent>
          </w:sdt>
          <w:sdt>
            <w:sdtPr>
              <w:alias w:val="Enter company slogan:"/>
              <w:tag w:val="Enter company slogan:"/>
              <w:id w:val="95536943"/>
              <w:placeholder>
                <w:docPart w:val="2F7886A31A164AE3824F0294301BB9CD"/>
              </w:placeholder>
              <w:temporary/>
              <w:showingPlcHdr/>
              <w15:appearance w15:val="hidden"/>
            </w:sdtPr>
            <w:sdtContent>
              <w:p w14:paraId="404475E2" w14:textId="77777777" w:rsidR="008049DB" w:rsidRPr="00211C6D" w:rsidRDefault="006A3739">
                <w:pPr>
                  <w:pStyle w:val="Slogan"/>
                </w:pPr>
                <w:r w:rsidRPr="00211C6D">
                  <w:rPr>
                    <w:lang w:bidi="en-GB"/>
                  </w:rPr>
                  <w:t>Your Company Slogan</w:t>
                </w:r>
              </w:p>
            </w:sdtContent>
          </w:sdt>
          <w:sdt>
            <w:sdtPr>
              <w:alias w:val="Enter company street address:"/>
              <w:tag w:val="Enter company street address:"/>
              <w:id w:val="95536970"/>
              <w:placeholder>
                <w:docPart w:val="F19C47B79E754FA59F1F129C70137689"/>
              </w:placeholder>
              <w:temporary/>
              <w:showingPlcHdr/>
              <w15:appearance w15:val="hidden"/>
            </w:sdtPr>
            <w:sdtContent>
              <w:p w14:paraId="1D6B2B75" w14:textId="77777777" w:rsidR="008049DB" w:rsidRPr="00211C6D" w:rsidRDefault="006A3739">
                <w:r w:rsidRPr="00211C6D">
                  <w:rPr>
                    <w:lang w:bidi="en-GB"/>
                  </w:rPr>
                  <w:t>Street Address</w:t>
                </w:r>
              </w:p>
            </w:sdtContent>
          </w:sdt>
          <w:sdt>
            <w:sdtPr>
              <w:alias w:val="Enter company City, postcode:"/>
              <w:tag w:val="Enter company City, postcode:"/>
              <w:id w:val="-1737237744"/>
              <w:placeholder>
                <w:docPart w:val="E9AD5619ECB04CFEA70C3A45C068CAB7"/>
              </w:placeholder>
              <w:temporary/>
              <w:showingPlcHdr/>
              <w15:appearance w15:val="hidden"/>
            </w:sdtPr>
            <w:sdtContent>
              <w:p w14:paraId="336EDE81" w14:textId="77777777" w:rsidR="00616194" w:rsidRPr="00211C6D" w:rsidRDefault="00616194">
                <w:r w:rsidRPr="00211C6D">
                  <w:rPr>
                    <w:lang w:bidi="en-GB"/>
                  </w:rPr>
                  <w:t>City, postcode</w:t>
                </w:r>
              </w:p>
            </w:sdtContent>
          </w:sdt>
          <w:p w14:paraId="3F5ABAC7" w14:textId="77777777" w:rsidR="008049DB" w:rsidRPr="00211C6D" w:rsidRDefault="00000000">
            <w:sdt>
              <w:sdtPr>
                <w:alias w:val="Phone:"/>
                <w:tag w:val="Phone:"/>
                <w:id w:val="-480227063"/>
                <w:placeholder>
                  <w:docPart w:val="86C1680FFE6C46A8B88AC35D366CDB81"/>
                </w:placeholder>
                <w:temporary/>
                <w:showingPlcHdr/>
                <w15:appearance w15:val="hidden"/>
              </w:sdtPr>
              <w:sdtContent>
                <w:r w:rsidR="00616194" w:rsidRPr="00211C6D">
                  <w:rPr>
                    <w:lang w:bidi="en-GB"/>
                  </w:rPr>
                  <w:t>Phone:</w:t>
                </w:r>
              </w:sdtContent>
            </w:sdt>
            <w:r w:rsidR="006A3739" w:rsidRPr="00211C6D">
              <w:rPr>
                <w:lang w:bidi="en-GB"/>
              </w:rPr>
              <w:t xml:space="preserve"> </w:t>
            </w:r>
            <w:sdt>
              <w:sdtPr>
                <w:alias w:val="Enter phone:"/>
                <w:tag w:val="Enter phone:"/>
                <w:id w:val="95537024"/>
                <w:placeholder>
                  <w:docPart w:val="91F8F58A4B2A488B9DE99C529EA2BA54"/>
                </w:placeholder>
                <w:temporary/>
                <w:showingPlcHdr/>
                <w15:appearance w15:val="hidden"/>
              </w:sdtPr>
              <w:sdtContent>
                <w:r w:rsidR="006A3739" w:rsidRPr="00211C6D">
                  <w:rPr>
                    <w:lang w:bidi="en-GB"/>
                  </w:rPr>
                  <w:t>Phone</w:t>
                </w:r>
              </w:sdtContent>
            </w:sdt>
            <w:r w:rsidR="006A3739" w:rsidRPr="00211C6D">
              <w:rPr>
                <w:lang w:bidi="en-GB"/>
              </w:rPr>
              <w:t xml:space="preserve"> </w:t>
            </w:r>
            <w:sdt>
              <w:sdtPr>
                <w:alias w:val="Fax:"/>
                <w:tag w:val="Fax:"/>
                <w:id w:val="-1222436787"/>
                <w:placeholder>
                  <w:docPart w:val="634D96823BA24962A0CC2FC42AD2DE64"/>
                </w:placeholder>
                <w:temporary/>
                <w:showingPlcHdr/>
                <w15:appearance w15:val="hidden"/>
              </w:sdtPr>
              <w:sdtContent>
                <w:r w:rsidR="00616194" w:rsidRPr="00211C6D">
                  <w:rPr>
                    <w:lang w:bidi="en-GB"/>
                  </w:rPr>
                  <w:t>Fax:</w:t>
                </w:r>
              </w:sdtContent>
            </w:sdt>
            <w:r w:rsidR="006A3739" w:rsidRPr="00211C6D">
              <w:rPr>
                <w:lang w:bidi="en-GB"/>
              </w:rPr>
              <w:t xml:space="preserve"> </w:t>
            </w:r>
            <w:sdt>
              <w:sdtPr>
                <w:alias w:val="Enter fax:"/>
                <w:tag w:val="Enter fax:"/>
                <w:id w:val="95537051"/>
                <w:placeholder>
                  <w:docPart w:val="BC8A6CE88CFB43709CDE22DCD9C4D65D"/>
                </w:placeholder>
                <w:temporary/>
                <w:showingPlcHdr/>
                <w15:appearance w15:val="hidden"/>
              </w:sdtPr>
              <w:sdtContent>
                <w:r w:rsidR="006A3739" w:rsidRPr="00211C6D">
                  <w:rPr>
                    <w:lang w:bidi="en-GB"/>
                  </w:rPr>
                  <w:t>Fax</w:t>
                </w:r>
              </w:sdtContent>
            </w:sdt>
          </w:p>
        </w:tc>
        <w:tc>
          <w:tcPr>
            <w:tcW w:w="4715" w:type="dxa"/>
          </w:tcPr>
          <w:p w14:paraId="16BC3BD0" w14:textId="77777777" w:rsidR="008049DB" w:rsidRPr="00211C6D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42DD43A157424139BE9A31B97FEC69ED"/>
                </w:placeholder>
                <w:temporary/>
                <w:showingPlcHdr/>
                <w15:appearance w15:val="hidden"/>
              </w:sdtPr>
              <w:sdtContent>
                <w:r w:rsidR="00CE7F7E" w:rsidRPr="00211C6D">
                  <w:rPr>
                    <w:lang w:bidi="en-GB"/>
                  </w:rPr>
                  <w:t>INVOICE</w:t>
                </w:r>
              </w:sdtContent>
            </w:sdt>
          </w:p>
          <w:p w14:paraId="4E4F5408" w14:textId="77777777" w:rsidR="008049DB" w:rsidRPr="00211C6D" w:rsidRDefault="00000000">
            <w:pPr>
              <w:pStyle w:val="Heading2"/>
            </w:pPr>
            <w:sdt>
              <w:sdtPr>
                <w:alias w:val="Invoice number:"/>
                <w:tag w:val="Invoice number:"/>
                <w:id w:val="674689995"/>
                <w:placeholder>
                  <w:docPart w:val="B63473640AED4593ACB94D0CD9399C13"/>
                </w:placeholder>
                <w:temporary/>
                <w:showingPlcHdr/>
                <w15:appearance w15:val="hidden"/>
              </w:sdtPr>
              <w:sdtContent>
                <w:r w:rsidR="00CE7F7E" w:rsidRPr="00211C6D">
                  <w:rPr>
                    <w:lang w:bidi="en-GB"/>
                  </w:rPr>
                  <w:t>Invoice #</w:t>
                </w:r>
              </w:sdtContent>
            </w:sdt>
            <w:r w:rsidR="00CE7F7E" w:rsidRPr="00211C6D">
              <w:rPr>
                <w:lang w:bidi="en-GB"/>
              </w:rPr>
              <w:t xml:space="preserve"> </w:t>
            </w:r>
            <w:sdt>
              <w:sdtPr>
                <w:alias w:val="Enter invoice number:"/>
                <w:tag w:val="Enter invoice number:"/>
                <w:id w:val="95537078"/>
                <w:placeholder>
                  <w:docPart w:val="BE6983E9868E47D5B868B5ABFEFF6D7A"/>
                </w:placeholder>
                <w:temporary/>
                <w:showingPlcHdr/>
                <w15:appearance w15:val="hidden"/>
              </w:sdtPr>
              <w:sdtContent>
                <w:r w:rsidR="006A3739" w:rsidRPr="00211C6D">
                  <w:rPr>
                    <w:lang w:bidi="en-GB"/>
                  </w:rPr>
                  <w:t>100</w:t>
                </w:r>
              </w:sdtContent>
            </w:sdt>
          </w:p>
          <w:p w14:paraId="54579CF5" w14:textId="77777777" w:rsidR="008049DB" w:rsidRPr="00211C6D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CB42E053F9D34E83A9023576BD69B1EE"/>
                </w:placeholder>
                <w:temporary/>
                <w:showingPlcHdr/>
                <w15:appearance w15:val="hidden"/>
              </w:sdtPr>
              <w:sdtContent>
                <w:r w:rsidR="00CE7F7E" w:rsidRPr="00211C6D">
                  <w:rPr>
                    <w:lang w:bidi="en-GB"/>
                  </w:rPr>
                  <w:t>Date:</w:t>
                </w:r>
              </w:sdtContent>
            </w:sdt>
            <w:r w:rsidR="006A3739" w:rsidRPr="00211C6D">
              <w:rPr>
                <w:lang w:bidi="en-GB"/>
              </w:rPr>
              <w:t xml:space="preserve"> </w:t>
            </w:r>
            <w:sdt>
              <w:sdtPr>
                <w:alias w:val="Enter date:"/>
                <w:tag w:val="Enter date:"/>
                <w:id w:val="-86928495"/>
                <w:placeholder>
                  <w:docPart w:val="68A7CF5F1B7640D0A89121A89E81FFCA"/>
                </w:placeholder>
                <w:temporary/>
                <w:showingPlcHdr/>
                <w15:appearance w15:val="hidden"/>
              </w:sdtPr>
              <w:sdtContent>
                <w:r w:rsidR="006A3739" w:rsidRPr="00211C6D">
                  <w:rPr>
                    <w:lang w:bidi="en-GB"/>
                  </w:rPr>
                  <w:t>Date</w:t>
                </w:r>
              </w:sdtContent>
            </w:sdt>
          </w:p>
        </w:tc>
      </w:tr>
      <w:tr w:rsidR="008049DB" w:rsidRPr="00211C6D" w14:paraId="078A5B72" w14:textId="77777777" w:rsidTr="00897AA4">
        <w:trPr>
          <w:trHeight w:val="1440"/>
        </w:trPr>
        <w:tc>
          <w:tcPr>
            <w:tcW w:w="5032" w:type="dxa"/>
          </w:tcPr>
          <w:p w14:paraId="24C8A205" w14:textId="77777777" w:rsidR="008049DB" w:rsidRPr="00211C6D" w:rsidRDefault="00000000">
            <w:pPr>
              <w:pStyle w:val="Heading3"/>
            </w:pPr>
            <w:sdt>
              <w:sdtPr>
                <w:alias w:val="To:"/>
                <w:tag w:val="To:"/>
                <w:id w:val="1990749598"/>
                <w:placeholder>
                  <w:docPart w:val="13E53FA1DCD544D28EFCA06EBB9AC47A"/>
                </w:placeholder>
                <w:temporary/>
                <w:showingPlcHdr/>
                <w15:appearance w15:val="hidden"/>
              </w:sdtPr>
              <w:sdtContent>
                <w:r w:rsidR="00616194" w:rsidRPr="00211C6D">
                  <w:rPr>
                    <w:lang w:bidi="en-GB"/>
                  </w:rPr>
                  <w:t>To:</w:t>
                </w:r>
              </w:sdtContent>
            </w:sdt>
          </w:p>
          <w:sdt>
            <w:sdtPr>
              <w:alias w:val="Enter name:"/>
              <w:tag w:val="Enter name:"/>
              <w:id w:val="95537134"/>
              <w:placeholder>
                <w:docPart w:val="35A0C3DAE6274A4D899718D7E3349C6F"/>
              </w:placeholder>
              <w:temporary/>
              <w:showingPlcHdr/>
              <w15:appearance w15:val="hidden"/>
            </w:sdtPr>
            <w:sdtContent>
              <w:p w14:paraId="3FFC5862" w14:textId="77777777" w:rsidR="008049DB" w:rsidRPr="00211C6D" w:rsidRDefault="006A3739">
                <w:r w:rsidRPr="00211C6D">
                  <w:rPr>
                    <w:lang w:bidi="en-GB"/>
                  </w:rPr>
                  <w:t>Recipient Name</w:t>
                </w:r>
              </w:p>
            </w:sdtContent>
          </w:sdt>
          <w:sdt>
            <w:sdtPr>
              <w:alias w:val="Enter company name:"/>
              <w:tag w:val="Enter company name:"/>
              <w:id w:val="95537161"/>
              <w:placeholder>
                <w:docPart w:val="4698C751627F46DFBF7D027B0EF9862A"/>
              </w:placeholder>
              <w:temporary/>
              <w:showingPlcHdr/>
              <w15:appearance w15:val="hidden"/>
            </w:sdtPr>
            <w:sdtContent>
              <w:p w14:paraId="4ED774C7" w14:textId="77777777" w:rsidR="008049DB" w:rsidRPr="00211C6D" w:rsidRDefault="006A3739">
                <w:r w:rsidRPr="00211C6D">
                  <w:rPr>
                    <w:lang w:bidi="en-GB"/>
                  </w:rPr>
                  <w:t>Company Name</w:t>
                </w:r>
              </w:p>
            </w:sdtContent>
          </w:sdt>
          <w:sdt>
            <w:sdtPr>
              <w:alias w:val="Enter street address:"/>
              <w:tag w:val="Enter street address:"/>
              <w:id w:val="95537188"/>
              <w:placeholder>
                <w:docPart w:val="F9DDC56C6CB44F4898820233F5656221"/>
              </w:placeholder>
              <w:temporary/>
              <w:showingPlcHdr/>
              <w15:appearance w15:val="hidden"/>
            </w:sdtPr>
            <w:sdtContent>
              <w:p w14:paraId="3AA7D394" w14:textId="77777777" w:rsidR="008049DB" w:rsidRPr="00211C6D" w:rsidRDefault="006A3739">
                <w:r w:rsidRPr="00211C6D">
                  <w:rPr>
                    <w:lang w:bidi="en-GB"/>
                  </w:rPr>
                  <w:t>Street Address</w:t>
                </w:r>
              </w:p>
            </w:sdtContent>
          </w:sdt>
          <w:sdt>
            <w:sdtPr>
              <w:alias w:val="Enter City, postcode:"/>
              <w:tag w:val="Enter City, postcode:"/>
              <w:id w:val="-563794007"/>
              <w:placeholder>
                <w:docPart w:val="B9273ACD719C463FA4E6F9BF6DD4A498"/>
              </w:placeholder>
              <w:temporary/>
              <w:showingPlcHdr/>
              <w15:appearance w15:val="hidden"/>
            </w:sdtPr>
            <w:sdtContent>
              <w:p w14:paraId="536CB413" w14:textId="77777777" w:rsidR="00616194" w:rsidRPr="00211C6D" w:rsidRDefault="00616194">
                <w:r w:rsidRPr="00211C6D">
                  <w:rPr>
                    <w:lang w:bidi="en-GB"/>
                  </w:rPr>
                  <w:t>City, postcode</w:t>
                </w:r>
              </w:p>
            </w:sdtContent>
          </w:sdt>
          <w:p w14:paraId="0C45188B" w14:textId="77777777" w:rsidR="008049DB" w:rsidRPr="00211C6D" w:rsidRDefault="00000000">
            <w:sdt>
              <w:sdtPr>
                <w:alias w:val="Phone:"/>
                <w:tag w:val="Phone:"/>
                <w:id w:val="1061450442"/>
                <w:placeholder>
                  <w:docPart w:val="A14D6F280A8841A694BDEE63C30DA501"/>
                </w:placeholder>
                <w:temporary/>
                <w:showingPlcHdr/>
                <w15:appearance w15:val="hidden"/>
              </w:sdtPr>
              <w:sdtContent>
                <w:r w:rsidR="00616194" w:rsidRPr="00211C6D">
                  <w:rPr>
                    <w:lang w:bidi="en-GB"/>
                  </w:rPr>
                  <w:t>Phone:</w:t>
                </w:r>
              </w:sdtContent>
            </w:sdt>
            <w:r w:rsidR="006A3739" w:rsidRPr="00211C6D">
              <w:rPr>
                <w:lang w:bidi="en-GB"/>
              </w:rPr>
              <w:t xml:space="preserve"> </w:t>
            </w:r>
            <w:sdt>
              <w:sdtPr>
                <w:alias w:val="Enter phone:"/>
                <w:tag w:val="Enter phone:"/>
                <w:id w:val="95537216"/>
                <w:placeholder>
                  <w:docPart w:val="D2805FEDBAB84913B57FC05C8ED1A9AE"/>
                </w:placeholder>
                <w:temporary/>
                <w:showingPlcHdr/>
                <w15:appearance w15:val="hidden"/>
              </w:sdtPr>
              <w:sdtContent>
                <w:r w:rsidR="006A3739" w:rsidRPr="00211C6D">
                  <w:rPr>
                    <w:lang w:bidi="en-GB"/>
                  </w:rPr>
                  <w:t>Phone</w:t>
                </w:r>
              </w:sdtContent>
            </w:sdt>
          </w:p>
        </w:tc>
        <w:tc>
          <w:tcPr>
            <w:tcW w:w="4715" w:type="dxa"/>
          </w:tcPr>
          <w:p w14:paraId="51CB4597" w14:textId="77777777" w:rsidR="008049DB" w:rsidRPr="00211C6D" w:rsidRDefault="00000000">
            <w:pPr>
              <w:pStyle w:val="Heading3"/>
            </w:pPr>
            <w:sdt>
              <w:sdtPr>
                <w:alias w:val="Ship To:"/>
                <w:tag w:val="Ship To:"/>
                <w:id w:val="-1666934941"/>
                <w:placeholder>
                  <w:docPart w:val="14447682BCA948009C9FE061110A2AE4"/>
                </w:placeholder>
                <w:temporary/>
                <w:showingPlcHdr/>
                <w15:appearance w15:val="hidden"/>
              </w:sdtPr>
              <w:sdtContent>
                <w:r w:rsidR="00616194" w:rsidRPr="00211C6D">
                  <w:rPr>
                    <w:lang w:bidi="en-GB"/>
                  </w:rPr>
                  <w:t>Ship To:</w:t>
                </w:r>
              </w:sdtContent>
            </w:sdt>
          </w:p>
          <w:sdt>
            <w:sdtPr>
              <w:alias w:val="Enter recipient name:"/>
              <w:tag w:val="Enter recipient name:"/>
              <w:id w:val="95537243"/>
              <w:placeholder>
                <w:docPart w:val="D73ED951EB8C4BA3B9162D92C46201FA"/>
              </w:placeholder>
              <w:temporary/>
              <w:showingPlcHdr/>
              <w15:appearance w15:val="hidden"/>
            </w:sdtPr>
            <w:sdtContent>
              <w:p w14:paraId="7E399B6D" w14:textId="77777777" w:rsidR="008049DB" w:rsidRPr="00211C6D" w:rsidRDefault="006A3739">
                <w:r w:rsidRPr="00211C6D">
                  <w:rPr>
                    <w:lang w:bidi="en-GB"/>
                  </w:rPr>
                  <w:t>Recipient Name</w:t>
                </w:r>
              </w:p>
            </w:sdtContent>
          </w:sdt>
          <w:sdt>
            <w:sdtPr>
              <w:alias w:val="Enter company name:"/>
              <w:tag w:val="Enter company name:"/>
              <w:id w:val="1768421282"/>
              <w:placeholder>
                <w:docPart w:val="BE04602DEBA24CD09B4BDA5E2262C95C"/>
              </w:placeholder>
              <w:temporary/>
              <w:showingPlcHdr/>
              <w15:appearance w15:val="hidden"/>
            </w:sdtPr>
            <w:sdtContent>
              <w:p w14:paraId="030CA22E" w14:textId="77777777" w:rsidR="00837ECD" w:rsidRPr="00211C6D" w:rsidRDefault="00837ECD" w:rsidP="00837ECD">
                <w:r w:rsidRPr="00211C6D">
                  <w:rPr>
                    <w:lang w:bidi="en-GB"/>
                  </w:rPr>
                  <w:t>Company Name</w:t>
                </w:r>
              </w:p>
            </w:sdtContent>
          </w:sdt>
          <w:sdt>
            <w:sdtPr>
              <w:alias w:val="Enter street address:"/>
              <w:tag w:val="Enter street address:"/>
              <w:id w:val="1755863971"/>
              <w:placeholder>
                <w:docPart w:val="E2E4AF100C6B441084DAECEF7CB42E84"/>
              </w:placeholder>
              <w:temporary/>
              <w:showingPlcHdr/>
              <w15:appearance w15:val="hidden"/>
            </w:sdtPr>
            <w:sdtContent>
              <w:p w14:paraId="16B682AC" w14:textId="77777777" w:rsidR="008049DB" w:rsidRPr="00211C6D" w:rsidRDefault="00837ECD">
                <w:r w:rsidRPr="00211C6D">
                  <w:rPr>
                    <w:lang w:bidi="en-GB"/>
                  </w:rPr>
                  <w:t>Street Address</w:t>
                </w:r>
              </w:p>
            </w:sdtContent>
          </w:sdt>
          <w:sdt>
            <w:sdtPr>
              <w:alias w:val="Enter City, postcode:"/>
              <w:tag w:val="Enter City, postcode:"/>
              <w:id w:val="103093504"/>
              <w:placeholder>
                <w:docPart w:val="75BB1513982F4B9099032D987E7B74C7"/>
              </w:placeholder>
              <w:temporary/>
              <w:showingPlcHdr/>
              <w15:appearance w15:val="hidden"/>
            </w:sdtPr>
            <w:sdtContent>
              <w:p w14:paraId="72BFD0A8" w14:textId="77777777" w:rsidR="00616194" w:rsidRPr="00211C6D" w:rsidRDefault="00616194">
                <w:r w:rsidRPr="00211C6D">
                  <w:rPr>
                    <w:lang w:bidi="en-GB"/>
                  </w:rPr>
                  <w:t>City, postcode</w:t>
                </w:r>
              </w:p>
            </w:sdtContent>
          </w:sdt>
          <w:p w14:paraId="43B4BB83" w14:textId="77777777" w:rsidR="008049DB" w:rsidRPr="00211C6D" w:rsidRDefault="00000000">
            <w:sdt>
              <w:sdtPr>
                <w:alias w:val="Phone:"/>
                <w:tag w:val="Phone:"/>
                <w:id w:val="1224863797"/>
                <w:placeholder>
                  <w:docPart w:val="D9DEAB2558E74A238E8215E7749EB21B"/>
                </w:placeholder>
                <w:temporary/>
                <w:showingPlcHdr/>
                <w15:appearance w15:val="hidden"/>
              </w:sdtPr>
              <w:sdtContent>
                <w:r w:rsidR="00616194" w:rsidRPr="00211C6D">
                  <w:rPr>
                    <w:lang w:bidi="en-GB"/>
                  </w:rPr>
                  <w:t>Phone:</w:t>
                </w:r>
              </w:sdtContent>
            </w:sdt>
            <w:r w:rsidR="006A3739" w:rsidRPr="00211C6D">
              <w:rPr>
                <w:lang w:bidi="en-GB"/>
              </w:rPr>
              <w:t xml:space="preserve"> </w:t>
            </w:r>
            <w:sdt>
              <w:sdtPr>
                <w:alias w:val="Enter phone:"/>
                <w:tag w:val="Enter phone:"/>
                <w:id w:val="-898277949"/>
                <w:placeholder>
                  <w:docPart w:val="8E4E0C9B841C491FA399EB64539C80CC"/>
                </w:placeholder>
                <w:temporary/>
                <w:showingPlcHdr/>
                <w15:appearance w15:val="hidden"/>
              </w:sdtPr>
              <w:sdtContent>
                <w:r w:rsidR="006A3739" w:rsidRPr="00211C6D">
                  <w:rPr>
                    <w:lang w:bidi="en-GB"/>
                  </w:rPr>
                  <w:t>Phone</w:t>
                </w:r>
              </w:sdtContent>
            </w:sdt>
          </w:p>
        </w:tc>
      </w:tr>
    </w:tbl>
    <w:tbl>
      <w:tblPr>
        <w:tblStyle w:val="TableGridLight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9747"/>
      </w:tblGrid>
      <w:tr w:rsidR="008049DB" w:rsidRPr="00211C6D" w14:paraId="6C129731" w14:textId="77777777" w:rsidTr="00897AA4">
        <w:trPr>
          <w:trHeight w:val="1152"/>
        </w:trPr>
        <w:tc>
          <w:tcPr>
            <w:tcW w:w="9747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61E2E97F" w14:textId="77777777" w:rsidR="008049DB" w:rsidRPr="00211C6D" w:rsidRDefault="00000000">
            <w:pPr>
              <w:pStyle w:val="Heading3"/>
              <w:spacing w:line="264" w:lineRule="auto"/>
            </w:pPr>
            <w:sdt>
              <w:sdtPr>
                <w:alias w:val="Comments or special instructions:"/>
                <w:tag w:val="Comments or special instructions:"/>
                <w:id w:val="2040548107"/>
                <w:placeholder>
                  <w:docPart w:val="6340D4EFEDC54C84B48BE7FC5BFE96AE"/>
                </w:placeholder>
                <w:temporary/>
                <w:showingPlcHdr/>
                <w15:appearance w15:val="hidden"/>
              </w:sdtPr>
              <w:sdtContent>
                <w:r w:rsidR="00616194" w:rsidRPr="00211C6D">
                  <w:rPr>
                    <w:lang w:bidi="en-GB"/>
                  </w:rPr>
                  <w:t>Comments or special instructions:</w:t>
                </w:r>
              </w:sdtContent>
            </w:sdt>
          </w:p>
          <w:sdt>
            <w:sdtPr>
              <w:alias w:val="Enter your comments:"/>
              <w:tag w:val="Enter your comments:"/>
              <w:id w:val="1468700434"/>
              <w:placeholder>
                <w:docPart w:val="141283BD39514B259C93AD776F94CFC5"/>
              </w:placeholder>
              <w:temporary/>
              <w:showingPlcHdr/>
              <w15:appearance w15:val="hidden"/>
            </w:sdtPr>
            <w:sdtContent>
              <w:p w14:paraId="5924991B" w14:textId="77777777" w:rsidR="008049DB" w:rsidRPr="00211C6D" w:rsidRDefault="006A3739">
                <w:pPr>
                  <w:spacing w:line="264" w:lineRule="auto"/>
                </w:pPr>
                <w:r w:rsidRPr="00211C6D">
                  <w:rPr>
                    <w:lang w:bidi="en-GB"/>
                  </w:rPr>
                  <w:t>To get started right away, just tap any placeholder text (such as this) and start typing to replace it with your own.</w:t>
                </w:r>
              </w:p>
            </w:sdtContent>
          </w:sdt>
        </w:tc>
      </w:tr>
    </w:tbl>
    <w:tbl>
      <w:tblPr>
        <w:tblStyle w:val="GridTable1Light"/>
        <w:tblW w:w="5000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71"/>
        <w:gridCol w:w="1982"/>
        <w:gridCol w:w="1889"/>
        <w:gridCol w:w="1421"/>
        <w:gridCol w:w="1369"/>
        <w:gridCol w:w="1304"/>
      </w:tblGrid>
      <w:tr w:rsidR="00966901" w:rsidRPr="00211C6D" w14:paraId="530815A2" w14:textId="77777777" w:rsidTr="00966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sdt>
          <w:sdtPr>
            <w:alias w:val="Salesperson:"/>
            <w:tag w:val="Salesperson:"/>
            <w:id w:val="1444961735"/>
            <w:placeholder>
              <w:docPart w:val="3638298B093F4CC8972771AE738907B4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33" w:type="dxa"/>
                <w:tcBorders>
                  <w:bottom w:val="none" w:sz="0" w:space="0" w:color="auto"/>
                </w:tcBorders>
              </w:tcPr>
              <w:p w14:paraId="203F32B5" w14:textId="77777777" w:rsidR="00966901" w:rsidRPr="00211C6D" w:rsidRDefault="00966901" w:rsidP="002558FA">
                <w:pPr>
                  <w:pStyle w:val="Heading4"/>
                </w:pPr>
                <w:r w:rsidRPr="00211C6D">
                  <w:rPr>
                    <w:lang w:bidi="en-GB"/>
                  </w:rPr>
                  <w:t>SALESPERSON</w:t>
                </w:r>
              </w:p>
            </w:tc>
          </w:sdtContent>
        </w:sdt>
        <w:tc>
          <w:tcPr>
            <w:tcW w:w="2055" w:type="dxa"/>
            <w:tcBorders>
              <w:bottom w:val="none" w:sz="0" w:space="0" w:color="auto"/>
            </w:tcBorders>
          </w:tcPr>
          <w:p w14:paraId="3388FFA1" w14:textId="77777777" w:rsidR="00966901" w:rsidRPr="00211C6D" w:rsidRDefault="00000000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93575CE9A8274AB490E04E02E5A01BBB"/>
                </w:placeholder>
                <w:temporary/>
                <w:showingPlcHdr/>
                <w15:appearance w15:val="hidden"/>
              </w:sdtPr>
              <w:sdtContent>
                <w:r w:rsidR="00966901" w:rsidRPr="00211C6D">
                  <w:rPr>
                    <w:lang w:bidi="en-GB"/>
                  </w:rPr>
                  <w:t>P.O. NUMBER</w:t>
                </w:r>
              </w:sdtContent>
            </w:sdt>
          </w:p>
        </w:tc>
        <w:tc>
          <w:tcPr>
            <w:tcW w:w="1957" w:type="dxa"/>
            <w:tcBorders>
              <w:bottom w:val="none" w:sz="0" w:space="0" w:color="auto"/>
            </w:tcBorders>
          </w:tcPr>
          <w:p w14:paraId="29C38DF8" w14:textId="77777777" w:rsidR="00966901" w:rsidRPr="00211C6D" w:rsidRDefault="00000000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Requisitioner:"/>
                <w:tag w:val="Requisitioner:"/>
                <w:id w:val="-363215838"/>
                <w:placeholder>
                  <w:docPart w:val="B2E0E67B75524C0FBD1BB34B7B83ADDB"/>
                </w:placeholder>
                <w:temporary/>
                <w:showingPlcHdr/>
                <w15:appearance w15:val="hidden"/>
              </w:sdtPr>
              <w:sdtContent>
                <w:r w:rsidR="00966901" w:rsidRPr="00211C6D">
                  <w:rPr>
                    <w:lang w:bidi="en-GB"/>
                  </w:rPr>
                  <w:t>REQUISITIONER</w:t>
                </w:r>
              </w:sdtContent>
            </w:sdt>
          </w:p>
        </w:tc>
        <w:tc>
          <w:tcPr>
            <w:tcW w:w="1467" w:type="dxa"/>
            <w:tcBorders>
              <w:bottom w:val="none" w:sz="0" w:space="0" w:color="auto"/>
            </w:tcBorders>
          </w:tcPr>
          <w:p w14:paraId="4E2A2BB3" w14:textId="77777777" w:rsidR="00966901" w:rsidRPr="00211C6D" w:rsidRDefault="00000000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Shipped via:"/>
                <w:tag w:val="Shipped via:"/>
                <w:id w:val="-336917973"/>
                <w:placeholder>
                  <w:docPart w:val="B319166D9C3147F9948DFE0053BF4E10"/>
                </w:placeholder>
                <w:temporary/>
                <w:showingPlcHdr/>
                <w15:appearance w15:val="hidden"/>
              </w:sdtPr>
              <w:sdtContent>
                <w:r w:rsidR="00966901" w:rsidRPr="00211C6D">
                  <w:rPr>
                    <w:lang w:bidi="en-GB"/>
                  </w:rPr>
                  <w:t>SHIPPED VIA</w:t>
                </w:r>
              </w:sdtContent>
            </w:sdt>
          </w:p>
        </w:tc>
        <w:tc>
          <w:tcPr>
            <w:tcW w:w="1413" w:type="dxa"/>
            <w:tcBorders>
              <w:bottom w:val="none" w:sz="0" w:space="0" w:color="auto"/>
            </w:tcBorders>
          </w:tcPr>
          <w:p w14:paraId="42DB4C3E" w14:textId="77777777" w:rsidR="00966901" w:rsidRPr="00211C6D" w:rsidRDefault="00000000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Free on board point:"/>
                <w:tag w:val="Free on board point:"/>
                <w:id w:val="-169252815"/>
                <w:placeholder>
                  <w:docPart w:val="D0A265BFD84B49E8898323516B09365C"/>
                </w:placeholder>
                <w:temporary/>
                <w:showingPlcHdr/>
                <w15:appearance w15:val="hidden"/>
              </w:sdtPr>
              <w:sdtContent>
                <w:r w:rsidR="00966901" w:rsidRPr="00211C6D">
                  <w:rPr>
                    <w:lang w:bidi="en-GB"/>
                  </w:rPr>
                  <w:t>F.O.B. POINT</w:t>
                </w:r>
              </w:sdtContent>
            </w:sdt>
          </w:p>
        </w:tc>
        <w:tc>
          <w:tcPr>
            <w:tcW w:w="1345" w:type="dxa"/>
            <w:tcBorders>
              <w:bottom w:val="none" w:sz="0" w:space="0" w:color="auto"/>
            </w:tcBorders>
          </w:tcPr>
          <w:p w14:paraId="7208B4AC" w14:textId="77777777" w:rsidR="00966901" w:rsidRPr="00211C6D" w:rsidRDefault="00000000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Quotation terms:"/>
                <w:tag w:val="Quotation terms:"/>
                <w:id w:val="1351061489"/>
                <w:placeholder>
                  <w:docPart w:val="B8ACD576F94A4EC99C539EE9F8C64E66"/>
                </w:placeholder>
                <w:temporary/>
                <w:showingPlcHdr/>
                <w15:appearance w15:val="hidden"/>
              </w:sdtPr>
              <w:sdtContent>
                <w:r w:rsidR="00966901" w:rsidRPr="00211C6D">
                  <w:rPr>
                    <w:lang w:bidi="en-GB"/>
                  </w:rPr>
                  <w:t>TERMS</w:t>
                </w:r>
              </w:sdtContent>
            </w:sdt>
          </w:p>
        </w:tc>
      </w:tr>
      <w:tr w:rsidR="00966901" w:rsidRPr="00211C6D" w14:paraId="55FE5D7F" w14:textId="77777777" w:rsidTr="0096690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832B819" w14:textId="77777777" w:rsidR="00966901" w:rsidRPr="00211C6D" w:rsidRDefault="00966901" w:rsidP="00966901">
            <w:pPr>
              <w:spacing w:line="264" w:lineRule="auto"/>
            </w:pPr>
          </w:p>
        </w:tc>
        <w:tc>
          <w:tcPr>
            <w:tcW w:w="2055" w:type="dxa"/>
          </w:tcPr>
          <w:p w14:paraId="4CCD8587" w14:textId="77777777" w:rsidR="00966901" w:rsidRPr="00211C6D" w:rsidRDefault="00966901" w:rsidP="00966901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7" w:type="dxa"/>
          </w:tcPr>
          <w:p w14:paraId="03885BFF" w14:textId="77777777" w:rsidR="00966901" w:rsidRPr="00211C6D" w:rsidRDefault="00966901" w:rsidP="00966901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213DF1D9" w14:textId="77777777" w:rsidR="00966901" w:rsidRPr="00211C6D" w:rsidRDefault="00966901" w:rsidP="00966901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3" w:type="dxa"/>
          </w:tcPr>
          <w:p w14:paraId="6073CBC0" w14:textId="77777777" w:rsidR="00966901" w:rsidRPr="00211C6D" w:rsidRDefault="00966901" w:rsidP="00966901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alias w:val="Enter here:"/>
            <w:tag w:val="Enter here:"/>
            <w:id w:val="-1148594671"/>
            <w:placeholder>
              <w:docPart w:val="D08416765CDA4DDE9C259337DB96D1CB"/>
            </w:placeholder>
            <w:temporary/>
            <w:showingPlcHdr/>
            <w15:appearance w15:val="hidden"/>
          </w:sdtPr>
          <w:sdtContent>
            <w:tc>
              <w:tcPr>
                <w:tcW w:w="1345" w:type="dxa"/>
              </w:tcPr>
              <w:p w14:paraId="555C6E40" w14:textId="77777777" w:rsidR="00966901" w:rsidRPr="00211C6D" w:rsidRDefault="00966901" w:rsidP="00966901">
                <w:pPr>
                  <w:spacing w:line="264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211C6D">
                  <w:rPr>
                    <w:lang w:bidi="en-GB"/>
                  </w:rPr>
                  <w:t>Due on receipt</w:t>
                </w:r>
              </w:p>
            </w:tc>
          </w:sdtContent>
        </w:sdt>
      </w:tr>
    </w:tbl>
    <w:p w14:paraId="1A55BF95" w14:textId="77777777" w:rsidR="00966901" w:rsidRPr="00211C6D" w:rsidRDefault="00966901"/>
    <w:tbl>
      <w:tblPr>
        <w:tblStyle w:val="GridTable1Light"/>
        <w:tblW w:w="9742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5501"/>
        <w:gridCol w:w="1404"/>
        <w:gridCol w:w="1020"/>
      </w:tblGrid>
      <w:tr w:rsidR="008049DB" w:rsidRPr="00211C6D" w14:paraId="1E00B5E0" w14:textId="77777777" w:rsidTr="00897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66A386ED" w14:textId="77777777" w:rsidR="008049DB" w:rsidRPr="00211C6D" w:rsidRDefault="00000000">
            <w:pPr>
              <w:pStyle w:val="Heading4"/>
            </w:pPr>
            <w:sdt>
              <w:sdtPr>
                <w:alias w:val="Quantity:"/>
                <w:tag w:val="Quantity:"/>
                <w:id w:val="-1738312568"/>
                <w:placeholder>
                  <w:docPart w:val="56090A8A91DE42BA80BB501DE29A1CFB"/>
                </w:placeholder>
                <w:temporary/>
                <w:showingPlcHdr/>
                <w15:appearance w15:val="hidden"/>
              </w:sdtPr>
              <w:sdtContent>
                <w:r w:rsidR="00934F6F" w:rsidRPr="00211C6D">
                  <w:rPr>
                    <w:lang w:bidi="en-GB"/>
                  </w:rPr>
                  <w:t>QUANTITY</w:t>
                </w:r>
              </w:sdtContent>
            </w:sdt>
          </w:p>
        </w:tc>
        <w:tc>
          <w:tcPr>
            <w:tcW w:w="5501" w:type="dxa"/>
          </w:tcPr>
          <w:p w14:paraId="2A7C1D19" w14:textId="77777777" w:rsidR="008049DB" w:rsidRPr="00211C6D" w:rsidRDefault="00000000">
            <w:pPr>
              <w:pStyle w:val="Heading4"/>
            </w:pPr>
            <w:sdt>
              <w:sdtPr>
                <w:alias w:val="Description:"/>
                <w:tag w:val="Description:"/>
                <w:id w:val="1198742974"/>
                <w:placeholder>
                  <w:docPart w:val="B09EC069B2F94100B326731A5E3BBDAD"/>
                </w:placeholder>
                <w:temporary/>
                <w:showingPlcHdr/>
                <w15:appearance w15:val="hidden"/>
              </w:sdtPr>
              <w:sdtContent>
                <w:r w:rsidR="00934F6F" w:rsidRPr="00211C6D">
                  <w:rPr>
                    <w:lang w:bidi="en-GB"/>
                  </w:rPr>
                  <w:t>DESCRIPTION</w:t>
                </w:r>
              </w:sdtContent>
            </w:sdt>
          </w:p>
        </w:tc>
        <w:tc>
          <w:tcPr>
            <w:tcW w:w="1404" w:type="dxa"/>
          </w:tcPr>
          <w:p w14:paraId="76750A3E" w14:textId="77777777" w:rsidR="008049DB" w:rsidRPr="00211C6D" w:rsidRDefault="00000000">
            <w:pPr>
              <w:pStyle w:val="Heading4"/>
            </w:pPr>
            <w:sdt>
              <w:sdtPr>
                <w:alias w:val="Unit price:"/>
                <w:tag w:val="Unit price:"/>
                <w:id w:val="1604447165"/>
                <w:placeholder>
                  <w:docPart w:val="327D9BC18F564E40B129222A31DB7A9E"/>
                </w:placeholder>
                <w:temporary/>
                <w:showingPlcHdr/>
                <w15:appearance w15:val="hidden"/>
              </w:sdtPr>
              <w:sdtContent>
                <w:r w:rsidR="00934F6F" w:rsidRPr="00211C6D">
                  <w:rPr>
                    <w:lang w:bidi="en-GB"/>
                  </w:rPr>
                  <w:t>UNIT PRICE</w:t>
                </w:r>
              </w:sdtContent>
            </w:sdt>
          </w:p>
        </w:tc>
        <w:tc>
          <w:tcPr>
            <w:tcW w:w="1020" w:type="dxa"/>
          </w:tcPr>
          <w:p w14:paraId="0316D547" w14:textId="77777777" w:rsidR="008049DB" w:rsidRPr="00211C6D" w:rsidRDefault="00000000">
            <w:pPr>
              <w:pStyle w:val="Heading4"/>
            </w:pPr>
            <w:sdt>
              <w:sdtPr>
                <w:alias w:val="Total:"/>
                <w:tag w:val="Total:"/>
                <w:id w:val="-150831350"/>
                <w:placeholder>
                  <w:docPart w:val="87C5D1B79295487C8AB1126A56BAD6D4"/>
                </w:placeholder>
                <w:temporary/>
                <w:showingPlcHdr/>
                <w15:appearance w15:val="hidden"/>
              </w:sdtPr>
              <w:sdtContent>
                <w:r w:rsidR="00934F6F" w:rsidRPr="00211C6D">
                  <w:rPr>
                    <w:lang w:bidi="en-GB"/>
                  </w:rPr>
                  <w:t>TOTAL</w:t>
                </w:r>
              </w:sdtContent>
            </w:sdt>
          </w:p>
        </w:tc>
      </w:tr>
      <w:tr w:rsidR="008049DB" w:rsidRPr="00211C6D" w14:paraId="56FDE9FF" w14:textId="77777777" w:rsidTr="00897AA4">
        <w:tc>
          <w:tcPr>
            <w:tcW w:w="1817" w:type="dxa"/>
          </w:tcPr>
          <w:p w14:paraId="1C4E04E2" w14:textId="77777777" w:rsidR="008049DB" w:rsidRPr="00211C6D" w:rsidRDefault="008049DB">
            <w:pPr>
              <w:pStyle w:val="Quantity"/>
            </w:pPr>
          </w:p>
        </w:tc>
        <w:tc>
          <w:tcPr>
            <w:tcW w:w="5501" w:type="dxa"/>
          </w:tcPr>
          <w:p w14:paraId="781E068C" w14:textId="77777777" w:rsidR="008049DB" w:rsidRPr="00211C6D" w:rsidRDefault="008049DB"/>
        </w:tc>
        <w:tc>
          <w:tcPr>
            <w:tcW w:w="1404" w:type="dxa"/>
          </w:tcPr>
          <w:p w14:paraId="32EE2EC2" w14:textId="77777777" w:rsidR="008049DB" w:rsidRPr="00211C6D" w:rsidRDefault="008049DB">
            <w:pPr>
              <w:pStyle w:val="Amount"/>
            </w:pPr>
          </w:p>
        </w:tc>
        <w:tc>
          <w:tcPr>
            <w:tcW w:w="1020" w:type="dxa"/>
          </w:tcPr>
          <w:p w14:paraId="768492BA" w14:textId="77777777" w:rsidR="008049DB" w:rsidRPr="00211C6D" w:rsidRDefault="008049DB">
            <w:pPr>
              <w:pStyle w:val="Amount"/>
            </w:pPr>
          </w:p>
        </w:tc>
      </w:tr>
      <w:tr w:rsidR="008049DB" w:rsidRPr="00211C6D" w14:paraId="6F2340C4" w14:textId="77777777" w:rsidTr="00897AA4">
        <w:tc>
          <w:tcPr>
            <w:tcW w:w="1817" w:type="dxa"/>
          </w:tcPr>
          <w:p w14:paraId="6606C25D" w14:textId="77777777" w:rsidR="008049DB" w:rsidRPr="00211C6D" w:rsidRDefault="008049DB">
            <w:pPr>
              <w:pStyle w:val="Quantity"/>
            </w:pPr>
          </w:p>
        </w:tc>
        <w:tc>
          <w:tcPr>
            <w:tcW w:w="5501" w:type="dxa"/>
          </w:tcPr>
          <w:p w14:paraId="2C5B44C0" w14:textId="77777777" w:rsidR="008049DB" w:rsidRPr="00211C6D" w:rsidRDefault="008049DB"/>
        </w:tc>
        <w:tc>
          <w:tcPr>
            <w:tcW w:w="1404" w:type="dxa"/>
          </w:tcPr>
          <w:p w14:paraId="446940DB" w14:textId="77777777" w:rsidR="008049DB" w:rsidRPr="00211C6D" w:rsidRDefault="008049DB">
            <w:pPr>
              <w:pStyle w:val="Amount"/>
            </w:pPr>
          </w:p>
        </w:tc>
        <w:tc>
          <w:tcPr>
            <w:tcW w:w="1020" w:type="dxa"/>
          </w:tcPr>
          <w:p w14:paraId="14E9F9DD" w14:textId="77777777" w:rsidR="008049DB" w:rsidRPr="00211C6D" w:rsidRDefault="008049DB">
            <w:pPr>
              <w:pStyle w:val="Amount"/>
            </w:pPr>
          </w:p>
        </w:tc>
      </w:tr>
      <w:tr w:rsidR="008049DB" w:rsidRPr="00211C6D" w14:paraId="2B29636D" w14:textId="77777777" w:rsidTr="00897AA4">
        <w:tc>
          <w:tcPr>
            <w:tcW w:w="1817" w:type="dxa"/>
          </w:tcPr>
          <w:p w14:paraId="367882DC" w14:textId="77777777" w:rsidR="008049DB" w:rsidRPr="00211C6D" w:rsidRDefault="008049DB">
            <w:pPr>
              <w:pStyle w:val="Quantity"/>
            </w:pPr>
          </w:p>
        </w:tc>
        <w:tc>
          <w:tcPr>
            <w:tcW w:w="5501" w:type="dxa"/>
          </w:tcPr>
          <w:p w14:paraId="4840FBE0" w14:textId="77777777" w:rsidR="008049DB" w:rsidRPr="00211C6D" w:rsidRDefault="008049DB"/>
        </w:tc>
        <w:tc>
          <w:tcPr>
            <w:tcW w:w="1404" w:type="dxa"/>
          </w:tcPr>
          <w:p w14:paraId="000BA4EF" w14:textId="77777777" w:rsidR="008049DB" w:rsidRPr="00211C6D" w:rsidRDefault="008049DB">
            <w:pPr>
              <w:pStyle w:val="Amount"/>
            </w:pPr>
          </w:p>
        </w:tc>
        <w:tc>
          <w:tcPr>
            <w:tcW w:w="1020" w:type="dxa"/>
          </w:tcPr>
          <w:p w14:paraId="59C30F28" w14:textId="77777777" w:rsidR="008049DB" w:rsidRPr="00211C6D" w:rsidRDefault="008049DB">
            <w:pPr>
              <w:pStyle w:val="Amount"/>
            </w:pPr>
          </w:p>
        </w:tc>
      </w:tr>
      <w:tr w:rsidR="008049DB" w:rsidRPr="00211C6D" w14:paraId="7E158213" w14:textId="77777777" w:rsidTr="00897AA4">
        <w:tc>
          <w:tcPr>
            <w:tcW w:w="1817" w:type="dxa"/>
          </w:tcPr>
          <w:p w14:paraId="6DD8114E" w14:textId="77777777" w:rsidR="008049DB" w:rsidRPr="00211C6D" w:rsidRDefault="008049DB">
            <w:pPr>
              <w:pStyle w:val="Quantity"/>
            </w:pPr>
          </w:p>
        </w:tc>
        <w:tc>
          <w:tcPr>
            <w:tcW w:w="5501" w:type="dxa"/>
          </w:tcPr>
          <w:p w14:paraId="151CCCD5" w14:textId="77777777" w:rsidR="008049DB" w:rsidRPr="00211C6D" w:rsidRDefault="008049DB"/>
        </w:tc>
        <w:tc>
          <w:tcPr>
            <w:tcW w:w="1404" w:type="dxa"/>
          </w:tcPr>
          <w:p w14:paraId="0CEAC5A6" w14:textId="77777777" w:rsidR="008049DB" w:rsidRPr="00211C6D" w:rsidRDefault="008049DB">
            <w:pPr>
              <w:pStyle w:val="Amount"/>
            </w:pPr>
          </w:p>
        </w:tc>
        <w:tc>
          <w:tcPr>
            <w:tcW w:w="1020" w:type="dxa"/>
          </w:tcPr>
          <w:p w14:paraId="25AD229C" w14:textId="77777777" w:rsidR="008049DB" w:rsidRPr="00211C6D" w:rsidRDefault="008049DB">
            <w:pPr>
              <w:pStyle w:val="Amount"/>
            </w:pPr>
          </w:p>
        </w:tc>
      </w:tr>
      <w:tr w:rsidR="008049DB" w:rsidRPr="00211C6D" w14:paraId="122C5B4D" w14:textId="77777777" w:rsidTr="00897AA4">
        <w:tc>
          <w:tcPr>
            <w:tcW w:w="1817" w:type="dxa"/>
          </w:tcPr>
          <w:p w14:paraId="1A2C1714" w14:textId="77777777" w:rsidR="008049DB" w:rsidRPr="00211C6D" w:rsidRDefault="008049DB">
            <w:pPr>
              <w:pStyle w:val="Quantity"/>
            </w:pPr>
          </w:p>
        </w:tc>
        <w:tc>
          <w:tcPr>
            <w:tcW w:w="5501" w:type="dxa"/>
          </w:tcPr>
          <w:p w14:paraId="287E1DA1" w14:textId="77777777" w:rsidR="008049DB" w:rsidRPr="00211C6D" w:rsidRDefault="008049DB"/>
        </w:tc>
        <w:tc>
          <w:tcPr>
            <w:tcW w:w="1404" w:type="dxa"/>
          </w:tcPr>
          <w:p w14:paraId="09436848" w14:textId="77777777" w:rsidR="008049DB" w:rsidRPr="00211C6D" w:rsidRDefault="008049DB">
            <w:pPr>
              <w:pStyle w:val="Amount"/>
            </w:pPr>
          </w:p>
        </w:tc>
        <w:tc>
          <w:tcPr>
            <w:tcW w:w="1020" w:type="dxa"/>
          </w:tcPr>
          <w:p w14:paraId="7A044DDF" w14:textId="77777777" w:rsidR="008049DB" w:rsidRPr="00211C6D" w:rsidRDefault="008049DB">
            <w:pPr>
              <w:pStyle w:val="Amount"/>
            </w:pPr>
          </w:p>
        </w:tc>
      </w:tr>
      <w:tr w:rsidR="008049DB" w:rsidRPr="00211C6D" w14:paraId="36E8E5ED" w14:textId="77777777" w:rsidTr="00897AA4">
        <w:tc>
          <w:tcPr>
            <w:tcW w:w="1817" w:type="dxa"/>
          </w:tcPr>
          <w:p w14:paraId="4AB7530B" w14:textId="77777777" w:rsidR="008049DB" w:rsidRPr="00211C6D" w:rsidRDefault="008049DB">
            <w:pPr>
              <w:pStyle w:val="Quantity"/>
            </w:pPr>
          </w:p>
        </w:tc>
        <w:tc>
          <w:tcPr>
            <w:tcW w:w="5501" w:type="dxa"/>
          </w:tcPr>
          <w:p w14:paraId="75F99E11" w14:textId="77777777" w:rsidR="008049DB" w:rsidRPr="00211C6D" w:rsidRDefault="008049DB"/>
        </w:tc>
        <w:tc>
          <w:tcPr>
            <w:tcW w:w="1404" w:type="dxa"/>
          </w:tcPr>
          <w:p w14:paraId="0431E08D" w14:textId="77777777" w:rsidR="008049DB" w:rsidRPr="00211C6D" w:rsidRDefault="008049DB">
            <w:pPr>
              <w:pStyle w:val="Amount"/>
            </w:pPr>
          </w:p>
        </w:tc>
        <w:tc>
          <w:tcPr>
            <w:tcW w:w="1020" w:type="dxa"/>
          </w:tcPr>
          <w:p w14:paraId="088023C5" w14:textId="77777777" w:rsidR="008049DB" w:rsidRPr="00211C6D" w:rsidRDefault="008049DB">
            <w:pPr>
              <w:pStyle w:val="Amount"/>
            </w:pPr>
          </w:p>
        </w:tc>
      </w:tr>
      <w:tr w:rsidR="008049DB" w:rsidRPr="00211C6D" w14:paraId="07D6FAD3" w14:textId="77777777" w:rsidTr="00897AA4">
        <w:tc>
          <w:tcPr>
            <w:tcW w:w="1817" w:type="dxa"/>
          </w:tcPr>
          <w:p w14:paraId="1FC99921" w14:textId="77777777" w:rsidR="008049DB" w:rsidRPr="00211C6D" w:rsidRDefault="008049DB">
            <w:pPr>
              <w:pStyle w:val="Quantity"/>
            </w:pPr>
          </w:p>
        </w:tc>
        <w:tc>
          <w:tcPr>
            <w:tcW w:w="5501" w:type="dxa"/>
          </w:tcPr>
          <w:p w14:paraId="14044D46" w14:textId="77777777" w:rsidR="008049DB" w:rsidRPr="00211C6D" w:rsidRDefault="008049DB"/>
        </w:tc>
        <w:tc>
          <w:tcPr>
            <w:tcW w:w="1404" w:type="dxa"/>
          </w:tcPr>
          <w:p w14:paraId="04153872" w14:textId="77777777" w:rsidR="008049DB" w:rsidRPr="00211C6D" w:rsidRDefault="008049DB">
            <w:pPr>
              <w:pStyle w:val="Amount"/>
            </w:pPr>
          </w:p>
        </w:tc>
        <w:tc>
          <w:tcPr>
            <w:tcW w:w="1020" w:type="dxa"/>
          </w:tcPr>
          <w:p w14:paraId="3D2321DD" w14:textId="77777777" w:rsidR="008049DB" w:rsidRPr="00211C6D" w:rsidRDefault="008049DB">
            <w:pPr>
              <w:pStyle w:val="Amount"/>
            </w:pPr>
          </w:p>
        </w:tc>
      </w:tr>
      <w:tr w:rsidR="008049DB" w:rsidRPr="00211C6D" w14:paraId="357C4098" w14:textId="77777777" w:rsidTr="00897AA4">
        <w:tc>
          <w:tcPr>
            <w:tcW w:w="1817" w:type="dxa"/>
          </w:tcPr>
          <w:p w14:paraId="5D611477" w14:textId="77777777" w:rsidR="008049DB" w:rsidRPr="00211C6D" w:rsidRDefault="008049DB">
            <w:pPr>
              <w:pStyle w:val="Quantity"/>
            </w:pPr>
          </w:p>
        </w:tc>
        <w:tc>
          <w:tcPr>
            <w:tcW w:w="5501" w:type="dxa"/>
          </w:tcPr>
          <w:p w14:paraId="705B12B0" w14:textId="77777777" w:rsidR="008049DB" w:rsidRPr="00211C6D" w:rsidRDefault="008049DB"/>
        </w:tc>
        <w:tc>
          <w:tcPr>
            <w:tcW w:w="1404" w:type="dxa"/>
          </w:tcPr>
          <w:p w14:paraId="70E8D4A2" w14:textId="77777777" w:rsidR="008049DB" w:rsidRPr="00211C6D" w:rsidRDefault="008049DB">
            <w:pPr>
              <w:pStyle w:val="Amount"/>
            </w:pPr>
          </w:p>
        </w:tc>
        <w:tc>
          <w:tcPr>
            <w:tcW w:w="1020" w:type="dxa"/>
          </w:tcPr>
          <w:p w14:paraId="2F323DDE" w14:textId="77777777" w:rsidR="008049DB" w:rsidRPr="00211C6D" w:rsidRDefault="008049DB">
            <w:pPr>
              <w:pStyle w:val="Amount"/>
            </w:pPr>
          </w:p>
        </w:tc>
      </w:tr>
    </w:tbl>
    <w:tbl>
      <w:tblPr>
        <w:tblStyle w:val="PlainTable1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909"/>
        <w:gridCol w:w="1021"/>
      </w:tblGrid>
      <w:tr w:rsidR="008049DB" w:rsidRPr="00211C6D" w14:paraId="4FE370AC" w14:textId="77777777" w:rsidTr="00897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7AC6E3FA" w14:textId="77777777" w:rsidR="008049DB" w:rsidRPr="00211C6D" w:rsidRDefault="008049DB">
            <w:pPr>
              <w:spacing w:line="264" w:lineRule="auto"/>
            </w:pPr>
          </w:p>
        </w:tc>
        <w:sdt>
          <w:sdtPr>
            <w:alias w:val="Subtotal:"/>
            <w:tag w:val="Subtotal:"/>
            <w:id w:val="2136441839"/>
            <w:placeholder>
              <w:docPart w:val="0ECADA3B766A4DE8A2EDCA3AB6CDCE3F"/>
            </w:placeholder>
            <w:temporary/>
            <w:showingPlcHdr/>
            <w15:appearance w15:val="hidden"/>
          </w:sdtPr>
          <w:sdtContent>
            <w:tc>
              <w:tcPr>
                <w:tcW w:w="6909" w:type="dxa"/>
                <w:tcBorders>
                  <w:right w:val="single" w:sz="4" w:space="0" w:color="A6A6A6" w:themeColor="background1" w:themeShade="A6"/>
                </w:tcBorders>
              </w:tcPr>
              <w:p w14:paraId="3B24E914" w14:textId="77777777" w:rsidR="008049DB" w:rsidRPr="00211C6D" w:rsidRDefault="00934F6F">
                <w:pPr>
                  <w:pStyle w:val="Heading2"/>
                  <w:spacing w:line="264" w:lineRule="auto"/>
                </w:pPr>
                <w:r w:rsidRPr="00211C6D">
                  <w:rPr>
                    <w:lang w:bidi="en-GB"/>
                  </w:rPr>
                  <w:t>SUBTOTAL</w:t>
                </w:r>
              </w:p>
            </w:tc>
          </w:sdtContent>
        </w:sdt>
        <w:tc>
          <w:tcPr>
            <w:tcW w:w="1021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0E7677" w14:textId="77777777" w:rsidR="008049DB" w:rsidRPr="00211C6D" w:rsidRDefault="008049DB">
            <w:pPr>
              <w:pStyle w:val="Amount"/>
              <w:spacing w:line="264" w:lineRule="auto"/>
            </w:pPr>
          </w:p>
        </w:tc>
      </w:tr>
      <w:tr w:rsidR="008049DB" w:rsidRPr="00211C6D" w14:paraId="71FDDF8B" w14:textId="77777777" w:rsidTr="00897AA4">
        <w:tc>
          <w:tcPr>
            <w:tcW w:w="1817" w:type="dxa"/>
          </w:tcPr>
          <w:p w14:paraId="63664E39" w14:textId="77777777" w:rsidR="008049DB" w:rsidRPr="00211C6D" w:rsidRDefault="008049DB">
            <w:pPr>
              <w:spacing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66D3D571" w14:textId="77777777" w:rsidR="008049DB" w:rsidRPr="00211C6D" w:rsidRDefault="00000000">
            <w:pPr>
              <w:pStyle w:val="Heading2"/>
              <w:spacing w:line="264" w:lineRule="auto"/>
            </w:pPr>
            <w:sdt>
              <w:sdtPr>
                <w:alias w:val="Sales tax:"/>
                <w:tag w:val="Sales tax:"/>
                <w:id w:val="-578517216"/>
                <w:placeholder>
                  <w:docPart w:val="52699930CD344C02A32AF4E78194C05E"/>
                </w:placeholder>
                <w:temporary/>
                <w:showingPlcHdr/>
                <w15:appearance w15:val="hidden"/>
              </w:sdtPr>
              <w:sdtContent>
                <w:r w:rsidR="00934F6F" w:rsidRPr="00211C6D">
                  <w:rPr>
                    <w:lang w:bidi="en-GB"/>
                  </w:rPr>
                  <w:t>SALES TAX</w:t>
                </w:r>
              </w:sdtContent>
            </w:sdt>
          </w:p>
        </w:tc>
        <w:tc>
          <w:tcPr>
            <w:tcW w:w="10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7B0501A" w14:textId="77777777" w:rsidR="008049DB" w:rsidRPr="00211C6D" w:rsidRDefault="008049DB">
            <w:pPr>
              <w:pStyle w:val="Amount"/>
              <w:spacing w:line="264" w:lineRule="auto"/>
            </w:pPr>
          </w:p>
        </w:tc>
      </w:tr>
      <w:tr w:rsidR="008049DB" w:rsidRPr="00211C6D" w14:paraId="412DE142" w14:textId="77777777" w:rsidTr="00897AA4">
        <w:tc>
          <w:tcPr>
            <w:tcW w:w="1817" w:type="dxa"/>
          </w:tcPr>
          <w:p w14:paraId="3375B921" w14:textId="77777777" w:rsidR="008049DB" w:rsidRPr="00211C6D" w:rsidRDefault="008049DB">
            <w:pPr>
              <w:spacing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464BF48A" w14:textId="77777777" w:rsidR="008049DB" w:rsidRPr="00211C6D" w:rsidRDefault="00000000">
            <w:pPr>
              <w:pStyle w:val="Heading2"/>
              <w:spacing w:line="264" w:lineRule="auto"/>
            </w:pPr>
            <w:sdt>
              <w:sdtPr>
                <w:alias w:val="Shipping and handling:"/>
                <w:tag w:val="Shipping and handling:"/>
                <w:id w:val="-1692443947"/>
                <w:placeholder>
                  <w:docPart w:val="3C37309B5C2A4DE9BB01B9BE202969DD"/>
                </w:placeholder>
                <w:temporary/>
                <w:showingPlcHdr/>
                <w15:appearance w15:val="hidden"/>
              </w:sdtPr>
              <w:sdtContent>
                <w:r w:rsidR="00934F6F" w:rsidRPr="00211C6D">
                  <w:rPr>
                    <w:lang w:bidi="en-GB"/>
                  </w:rPr>
                  <w:t>SHIPPING &amp; HANDLING</w:t>
                </w:r>
              </w:sdtContent>
            </w:sdt>
          </w:p>
        </w:tc>
        <w:tc>
          <w:tcPr>
            <w:tcW w:w="10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AF12BE5" w14:textId="77777777" w:rsidR="008049DB" w:rsidRPr="00211C6D" w:rsidRDefault="008049DB">
            <w:pPr>
              <w:pStyle w:val="Amount"/>
              <w:spacing w:line="264" w:lineRule="auto"/>
            </w:pPr>
          </w:p>
        </w:tc>
      </w:tr>
      <w:tr w:rsidR="008049DB" w:rsidRPr="00211C6D" w14:paraId="521093D2" w14:textId="77777777" w:rsidTr="00897AA4">
        <w:tc>
          <w:tcPr>
            <w:tcW w:w="1817" w:type="dxa"/>
          </w:tcPr>
          <w:p w14:paraId="18277E91" w14:textId="77777777" w:rsidR="008049DB" w:rsidRPr="00211C6D" w:rsidRDefault="008049DB">
            <w:pPr>
              <w:spacing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3E2F2F22" w14:textId="77777777" w:rsidR="008049DB" w:rsidRPr="00211C6D" w:rsidRDefault="00000000">
            <w:pPr>
              <w:pStyle w:val="Heading2"/>
              <w:spacing w:line="264" w:lineRule="auto"/>
            </w:pPr>
            <w:sdt>
              <w:sdtPr>
                <w:alias w:val="Total due:"/>
                <w:tag w:val="Total due:"/>
                <w:id w:val="2003691622"/>
                <w:placeholder>
                  <w:docPart w:val="88BCBE4C114B49BE8AB60A2D8320B660"/>
                </w:placeholder>
                <w:temporary/>
                <w:showingPlcHdr/>
                <w15:appearance w15:val="hidden"/>
              </w:sdtPr>
              <w:sdtContent>
                <w:r w:rsidR="00934F6F" w:rsidRPr="00211C6D">
                  <w:rPr>
                    <w:lang w:bidi="en-GB"/>
                  </w:rPr>
                  <w:t>TOTAL due</w:t>
                </w:r>
              </w:sdtContent>
            </w:sdt>
          </w:p>
        </w:tc>
        <w:tc>
          <w:tcPr>
            <w:tcW w:w="10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32FF681" w14:textId="77777777" w:rsidR="008049DB" w:rsidRPr="00211C6D" w:rsidRDefault="008049DB">
            <w:pPr>
              <w:pStyle w:val="Amount"/>
              <w:spacing w:line="264" w:lineRule="auto"/>
            </w:pPr>
          </w:p>
        </w:tc>
      </w:tr>
    </w:tbl>
    <w:p w14:paraId="6103BAC6" w14:textId="77777777" w:rsidR="008049DB" w:rsidRPr="00211C6D" w:rsidRDefault="00000000">
      <w:pPr>
        <w:pStyle w:val="Instructions"/>
      </w:pPr>
      <w:sdt>
        <w:sdtPr>
          <w:alias w:val="Make all checks payable to:"/>
          <w:tag w:val="Make all checks payable to:"/>
          <w:id w:val="1506397642"/>
          <w:placeholder>
            <w:docPart w:val="E78C6CFAB4B344B08C4A2E29E97B8756"/>
          </w:placeholder>
          <w:temporary/>
          <w:showingPlcHdr/>
          <w15:appearance w15:val="hidden"/>
        </w:sdtPr>
        <w:sdtContent>
          <w:r w:rsidR="00616194" w:rsidRPr="00211C6D">
            <w:rPr>
              <w:lang w:bidi="en-GB"/>
            </w:rPr>
            <w:t>Make all checks payable to</w:t>
          </w:r>
        </w:sdtContent>
      </w:sdt>
      <w:r w:rsidR="00A93410" w:rsidRPr="00211C6D">
        <w:rPr>
          <w:lang w:bidi="en-GB"/>
        </w:rPr>
        <w:t xml:space="preserve"> </w:t>
      </w:r>
      <w:sdt>
        <w:sdtPr>
          <w:alias w:val="Company name:"/>
          <w:tag w:val="Company name:"/>
          <w:id w:val="-1511823771"/>
          <w:placeholder>
            <w:docPart w:val="EBFB4ACFC88B4FFA97D886776B79FD05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Content>
          <w:r w:rsidR="006A3739" w:rsidRPr="00211C6D">
            <w:rPr>
              <w:lang w:bidi="en-GB"/>
            </w:rPr>
            <w:t>Company Name</w:t>
          </w:r>
        </w:sdtContent>
      </w:sdt>
    </w:p>
    <w:p w14:paraId="672135D0" w14:textId="77777777" w:rsidR="008049DB" w:rsidRPr="00211C6D" w:rsidRDefault="00000000">
      <w:pPr>
        <w:pStyle w:val="Instructions"/>
      </w:pPr>
      <w:sdt>
        <w:sdtPr>
          <w:alias w:val="If you have any questions concerning this invoice, contact:"/>
          <w:tag w:val="If you have any questions concerning this invoice, contact:"/>
          <w:id w:val="1546801935"/>
          <w:placeholder>
            <w:docPart w:val="5C18BE2BC8CF4E9697986A55F806E0F2"/>
          </w:placeholder>
          <w:temporary/>
          <w:showingPlcHdr/>
          <w15:appearance w15:val="hidden"/>
        </w:sdtPr>
        <w:sdtContent>
          <w:r w:rsidR="00616194" w:rsidRPr="00211C6D">
            <w:rPr>
              <w:lang w:bidi="en-GB"/>
            </w:rPr>
            <w:t>If you have any questions concerning this invoice</w:t>
          </w:r>
        </w:sdtContent>
      </w:sdt>
      <w:r w:rsidR="00616194" w:rsidRPr="00211C6D">
        <w:rPr>
          <w:lang w:bidi="en-GB"/>
        </w:rPr>
        <w:t xml:space="preserve">, </w:t>
      </w:r>
      <w:sdt>
        <w:sdtPr>
          <w:alias w:val="Contact:"/>
          <w:tag w:val="Contact:"/>
          <w:id w:val="594608141"/>
          <w:placeholder>
            <w:docPart w:val="8399F61D65354DA8A5EBFA3037B43977"/>
          </w:placeholder>
          <w:temporary/>
          <w:showingPlcHdr/>
          <w15:appearance w15:val="hidden"/>
        </w:sdtPr>
        <w:sdtContent>
          <w:r w:rsidR="00616194" w:rsidRPr="00211C6D">
            <w:rPr>
              <w:lang w:bidi="en-GB"/>
            </w:rPr>
            <w:t>contact</w:t>
          </w:r>
        </w:sdtContent>
      </w:sdt>
      <w:r w:rsidR="00616194" w:rsidRPr="00211C6D">
        <w:rPr>
          <w:lang w:bidi="en-GB"/>
        </w:rPr>
        <w:t xml:space="preserve"> </w:t>
      </w:r>
      <w:sdt>
        <w:sdtPr>
          <w:alias w:val="Enter Contact person name:"/>
          <w:tag w:val="Enter Contact person name:"/>
          <w:id w:val="95537271"/>
          <w:placeholder>
            <w:docPart w:val="83AC106EF8904CD2BAB5FBEF7DAC64C0"/>
          </w:placeholder>
          <w:temporary/>
          <w:showingPlcHdr/>
          <w15:appearance w15:val="hidden"/>
        </w:sdtPr>
        <w:sdtContent>
          <w:r w:rsidR="006A3739" w:rsidRPr="00211C6D">
            <w:rPr>
              <w:lang w:bidi="en-GB"/>
            </w:rPr>
            <w:t>Name</w:t>
          </w:r>
        </w:sdtContent>
      </w:sdt>
      <w:r w:rsidR="00616194" w:rsidRPr="00211C6D">
        <w:rPr>
          <w:lang w:bidi="en-GB"/>
        </w:rPr>
        <w:t xml:space="preserve">, </w:t>
      </w:r>
      <w:sdt>
        <w:sdtPr>
          <w:alias w:val="Enter phone:"/>
          <w:tag w:val="Enter phone:"/>
          <w:id w:val="217333968"/>
          <w:placeholder>
            <w:docPart w:val="BA13FEAD01DA4FAA934F15BE8BFAE1B0"/>
          </w:placeholder>
          <w:temporary/>
          <w:showingPlcHdr/>
          <w15:appearance w15:val="hidden"/>
        </w:sdtPr>
        <w:sdtContent>
          <w:r w:rsidR="00616194" w:rsidRPr="00211C6D">
            <w:rPr>
              <w:lang w:bidi="en-GB"/>
            </w:rPr>
            <w:t>Phone</w:t>
          </w:r>
        </w:sdtContent>
      </w:sdt>
      <w:r w:rsidR="00616194" w:rsidRPr="00211C6D">
        <w:rPr>
          <w:lang w:bidi="en-GB"/>
        </w:rPr>
        <w:t xml:space="preserve">, </w:t>
      </w:r>
      <w:sdt>
        <w:sdtPr>
          <w:alias w:val="Enter email:"/>
          <w:tag w:val="Enter email:"/>
          <w:id w:val="-1022242413"/>
          <w:placeholder>
            <w:docPart w:val="FE6D52073B8C49A8A8B7BE9BF1EABF6C"/>
          </w:placeholder>
          <w:temporary/>
          <w:showingPlcHdr/>
          <w15:appearance w15:val="hidden"/>
        </w:sdtPr>
        <w:sdtContent>
          <w:r w:rsidR="00616194" w:rsidRPr="00211C6D">
            <w:rPr>
              <w:lang w:bidi="en-GB"/>
            </w:rPr>
            <w:t>Email</w:t>
          </w:r>
        </w:sdtContent>
      </w:sdt>
    </w:p>
    <w:p w14:paraId="001A5E62" w14:textId="77777777" w:rsidR="00837ECD" w:rsidRPr="00211C6D" w:rsidRDefault="00000000" w:rsidP="00837ECD">
      <w:pPr>
        <w:pStyle w:val="ThankYou"/>
      </w:pPr>
      <w:sdt>
        <w:sdtPr>
          <w:alias w:val="Thank your for your business:"/>
          <w:tag w:val="Thank your for your business:"/>
          <w:id w:val="1216170115"/>
          <w:placeholder>
            <w:docPart w:val="802B3849201741858116E9CC510E5362"/>
          </w:placeholder>
          <w:temporary/>
          <w:showingPlcHdr/>
          <w15:appearance w15:val="hidden"/>
        </w:sdtPr>
        <w:sdtContent>
          <w:r w:rsidR="00616194" w:rsidRPr="00211C6D">
            <w:rPr>
              <w:lang w:bidi="en-GB"/>
            </w:rPr>
            <w:t>Thank you for your business!</w:t>
          </w:r>
        </w:sdtContent>
      </w:sdt>
    </w:p>
    <w:sectPr w:rsidR="00837ECD" w:rsidRPr="00211C6D" w:rsidSect="008852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022A1" w14:textId="77777777" w:rsidR="00885231" w:rsidRDefault="00885231">
      <w:pPr>
        <w:spacing w:line="240" w:lineRule="auto"/>
      </w:pPr>
      <w:r>
        <w:separator/>
      </w:r>
    </w:p>
  </w:endnote>
  <w:endnote w:type="continuationSeparator" w:id="0">
    <w:p w14:paraId="13D45F72" w14:textId="77777777" w:rsidR="00885231" w:rsidRDefault="008852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ED062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BB871B" w14:textId="77777777" w:rsidR="008049DB" w:rsidRDefault="006A3739">
        <w:pPr>
          <w:pStyle w:val="Footer"/>
        </w:pPr>
        <w:r>
          <w:rPr>
            <w:lang w:bidi="en-GB"/>
          </w:rPr>
          <w:fldChar w:fldCharType="begin"/>
        </w:r>
        <w:r>
          <w:rPr>
            <w:lang w:bidi="en-GB"/>
          </w:rPr>
          <w:instrText xml:space="preserve"> PAGE   \* MERGEFORMAT </w:instrText>
        </w:r>
        <w:r>
          <w:rPr>
            <w:lang w:bidi="en-GB"/>
          </w:rPr>
          <w:fldChar w:fldCharType="separate"/>
        </w:r>
        <w:r w:rsidR="00793AFB">
          <w:rPr>
            <w:noProof/>
            <w:lang w:bidi="en-GB"/>
          </w:rPr>
          <w:t>2</w:t>
        </w:r>
        <w:r>
          <w:rPr>
            <w:noProof/>
            <w:lang w:bidi="en-GB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153DC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EFB41" w14:textId="77777777" w:rsidR="00885231" w:rsidRDefault="00885231">
      <w:pPr>
        <w:spacing w:line="240" w:lineRule="auto"/>
      </w:pPr>
      <w:r>
        <w:separator/>
      </w:r>
    </w:p>
  </w:footnote>
  <w:footnote w:type="continuationSeparator" w:id="0">
    <w:p w14:paraId="64D69727" w14:textId="77777777" w:rsidR="00885231" w:rsidRDefault="008852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E91FC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BACD0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315E1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7652370">
    <w:abstractNumId w:val="9"/>
  </w:num>
  <w:num w:numId="2" w16cid:durableId="960841405">
    <w:abstractNumId w:val="7"/>
  </w:num>
  <w:num w:numId="3" w16cid:durableId="311563302">
    <w:abstractNumId w:val="6"/>
  </w:num>
  <w:num w:numId="4" w16cid:durableId="313416910">
    <w:abstractNumId w:val="5"/>
  </w:num>
  <w:num w:numId="5" w16cid:durableId="363484392">
    <w:abstractNumId w:val="4"/>
  </w:num>
  <w:num w:numId="6" w16cid:durableId="4749978">
    <w:abstractNumId w:val="8"/>
  </w:num>
  <w:num w:numId="7" w16cid:durableId="2135783024">
    <w:abstractNumId w:val="3"/>
  </w:num>
  <w:num w:numId="8" w16cid:durableId="2000231230">
    <w:abstractNumId w:val="2"/>
  </w:num>
  <w:num w:numId="9" w16cid:durableId="1747679812">
    <w:abstractNumId w:val="1"/>
  </w:num>
  <w:num w:numId="10" w16cid:durableId="1984656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3A"/>
    <w:rsid w:val="00055AF8"/>
    <w:rsid w:val="00211C6D"/>
    <w:rsid w:val="002558FA"/>
    <w:rsid w:val="00323F56"/>
    <w:rsid w:val="003667F4"/>
    <w:rsid w:val="00616194"/>
    <w:rsid w:val="0069763A"/>
    <w:rsid w:val="006A3739"/>
    <w:rsid w:val="007577D4"/>
    <w:rsid w:val="00793AFB"/>
    <w:rsid w:val="007D3668"/>
    <w:rsid w:val="008049DB"/>
    <w:rsid w:val="00837ECD"/>
    <w:rsid w:val="00885231"/>
    <w:rsid w:val="00897AA4"/>
    <w:rsid w:val="00907574"/>
    <w:rsid w:val="00934F6F"/>
    <w:rsid w:val="00966901"/>
    <w:rsid w:val="00981A82"/>
    <w:rsid w:val="00A93410"/>
    <w:rsid w:val="00B76A92"/>
    <w:rsid w:val="00BB4862"/>
    <w:rsid w:val="00BF2506"/>
    <w:rsid w:val="00C3067E"/>
    <w:rsid w:val="00CE7F7E"/>
    <w:rsid w:val="00CF07F2"/>
    <w:rsid w:val="00D934CD"/>
    <w:rsid w:val="00E9657B"/>
    <w:rsid w:val="00FD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3914EF"/>
  <w15:chartTrackingRefBased/>
  <w15:docId w15:val="{7C7DA3D7-EF1F-49E9-9748-A333FD81B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GB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j\AppData\Local\Microsoft\Office\16.0\DTS\en-GB%7bB66684C8-81B8-4851-A1CE-FA0D80638791%7d\%7b7F2F96B5-0DC9-43A0-82CC-83850A7FD77A%7dtf1639252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F63AF46C4C4A799E5793D45EF51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BEA02-96FF-487F-9B90-348A489DC457}"/>
      </w:docPartPr>
      <w:docPartBody>
        <w:p w:rsidR="00000000" w:rsidRDefault="00000000">
          <w:pPr>
            <w:pStyle w:val="D2F63AF46C4C4A799E5793D45EF51314"/>
          </w:pPr>
          <w:r w:rsidRPr="00211C6D">
            <w:rPr>
              <w:lang w:bidi="en-GB"/>
            </w:rPr>
            <w:t>Company Name</w:t>
          </w:r>
        </w:p>
      </w:docPartBody>
    </w:docPart>
    <w:docPart>
      <w:docPartPr>
        <w:name w:val="2F7886A31A164AE3824F0294301BB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F1BB9-E2B5-4F1A-8234-254AE8AA248A}"/>
      </w:docPartPr>
      <w:docPartBody>
        <w:p w:rsidR="00000000" w:rsidRDefault="00000000">
          <w:pPr>
            <w:pStyle w:val="2F7886A31A164AE3824F0294301BB9CD"/>
          </w:pPr>
          <w:r w:rsidRPr="00211C6D">
            <w:rPr>
              <w:lang w:bidi="en-GB"/>
            </w:rPr>
            <w:t>Your Company Slogan</w:t>
          </w:r>
        </w:p>
      </w:docPartBody>
    </w:docPart>
    <w:docPart>
      <w:docPartPr>
        <w:name w:val="F19C47B79E754FA59F1F129C70137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62275-1FF1-43A3-AA0E-6D2ACCEF6001}"/>
      </w:docPartPr>
      <w:docPartBody>
        <w:p w:rsidR="00000000" w:rsidRDefault="00000000">
          <w:pPr>
            <w:pStyle w:val="F19C47B79E754FA59F1F129C70137689"/>
          </w:pPr>
          <w:r w:rsidRPr="00211C6D">
            <w:rPr>
              <w:lang w:bidi="en-GB"/>
            </w:rPr>
            <w:t>Street Address</w:t>
          </w:r>
        </w:p>
      </w:docPartBody>
    </w:docPart>
    <w:docPart>
      <w:docPartPr>
        <w:name w:val="E9AD5619ECB04CFEA70C3A45C068C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15009-6C4C-4CDF-B7B4-67D97F9D5FC4}"/>
      </w:docPartPr>
      <w:docPartBody>
        <w:p w:rsidR="00000000" w:rsidRDefault="00000000">
          <w:pPr>
            <w:pStyle w:val="E9AD5619ECB04CFEA70C3A45C068CAB7"/>
          </w:pPr>
          <w:r w:rsidRPr="00211C6D">
            <w:rPr>
              <w:lang w:bidi="en-GB"/>
            </w:rPr>
            <w:t>City, postcode</w:t>
          </w:r>
        </w:p>
      </w:docPartBody>
    </w:docPart>
    <w:docPart>
      <w:docPartPr>
        <w:name w:val="86C1680FFE6C46A8B88AC35D366CD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23EC0-CC59-41D8-8077-84F59EB5F11A}"/>
      </w:docPartPr>
      <w:docPartBody>
        <w:p w:rsidR="00000000" w:rsidRDefault="00000000">
          <w:pPr>
            <w:pStyle w:val="86C1680FFE6C46A8B88AC35D366CDB81"/>
          </w:pPr>
          <w:r w:rsidRPr="00211C6D">
            <w:rPr>
              <w:lang w:bidi="en-GB"/>
            </w:rPr>
            <w:t>Phone:</w:t>
          </w:r>
        </w:p>
      </w:docPartBody>
    </w:docPart>
    <w:docPart>
      <w:docPartPr>
        <w:name w:val="91F8F58A4B2A488B9DE99C529EA2B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9EAC6-3DCF-4E8C-B3B4-0993911BE916}"/>
      </w:docPartPr>
      <w:docPartBody>
        <w:p w:rsidR="00000000" w:rsidRDefault="00000000">
          <w:pPr>
            <w:pStyle w:val="91F8F58A4B2A488B9DE99C529EA2BA54"/>
          </w:pPr>
          <w:r w:rsidRPr="00211C6D">
            <w:rPr>
              <w:lang w:bidi="en-GB"/>
            </w:rPr>
            <w:t>Phone</w:t>
          </w:r>
        </w:p>
      </w:docPartBody>
    </w:docPart>
    <w:docPart>
      <w:docPartPr>
        <w:name w:val="634D96823BA24962A0CC2FC42AD2D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A6AB2-860E-4133-AACA-912EB0C0AF96}"/>
      </w:docPartPr>
      <w:docPartBody>
        <w:p w:rsidR="00000000" w:rsidRDefault="00000000">
          <w:pPr>
            <w:pStyle w:val="634D96823BA24962A0CC2FC42AD2DE64"/>
          </w:pPr>
          <w:r w:rsidRPr="00211C6D">
            <w:rPr>
              <w:lang w:bidi="en-GB"/>
            </w:rPr>
            <w:t>Fax:</w:t>
          </w:r>
        </w:p>
      </w:docPartBody>
    </w:docPart>
    <w:docPart>
      <w:docPartPr>
        <w:name w:val="BC8A6CE88CFB43709CDE22DCD9C4D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C6157-1031-459D-9B74-D34E489DAD9C}"/>
      </w:docPartPr>
      <w:docPartBody>
        <w:p w:rsidR="00000000" w:rsidRDefault="00000000">
          <w:pPr>
            <w:pStyle w:val="BC8A6CE88CFB43709CDE22DCD9C4D65D"/>
          </w:pPr>
          <w:r w:rsidRPr="00211C6D">
            <w:rPr>
              <w:lang w:bidi="en-GB"/>
            </w:rPr>
            <w:t>Fax</w:t>
          </w:r>
        </w:p>
      </w:docPartBody>
    </w:docPart>
    <w:docPart>
      <w:docPartPr>
        <w:name w:val="42DD43A157424139BE9A31B97FEC6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D34BF-4B43-41C7-B7CA-D4FC7952B38C}"/>
      </w:docPartPr>
      <w:docPartBody>
        <w:p w:rsidR="00000000" w:rsidRDefault="00000000">
          <w:pPr>
            <w:pStyle w:val="42DD43A157424139BE9A31B97FEC69ED"/>
          </w:pPr>
          <w:r w:rsidRPr="00211C6D">
            <w:rPr>
              <w:lang w:bidi="en-GB"/>
            </w:rPr>
            <w:t>INVOICE</w:t>
          </w:r>
        </w:p>
      </w:docPartBody>
    </w:docPart>
    <w:docPart>
      <w:docPartPr>
        <w:name w:val="B63473640AED4593ACB94D0CD9399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D58F0-7AE6-494B-9B68-7978D1150C3B}"/>
      </w:docPartPr>
      <w:docPartBody>
        <w:p w:rsidR="00000000" w:rsidRDefault="00000000">
          <w:pPr>
            <w:pStyle w:val="B63473640AED4593ACB94D0CD9399C13"/>
          </w:pPr>
          <w:r w:rsidRPr="00211C6D">
            <w:rPr>
              <w:lang w:bidi="en-GB"/>
            </w:rPr>
            <w:t>Invoice #</w:t>
          </w:r>
        </w:p>
      </w:docPartBody>
    </w:docPart>
    <w:docPart>
      <w:docPartPr>
        <w:name w:val="BE6983E9868E47D5B868B5ABFEFF6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EE910-BB8B-4EAB-A8EF-49A2921144D8}"/>
      </w:docPartPr>
      <w:docPartBody>
        <w:p w:rsidR="00000000" w:rsidRDefault="00000000">
          <w:pPr>
            <w:pStyle w:val="BE6983E9868E47D5B868B5ABFEFF6D7A"/>
          </w:pPr>
          <w:r w:rsidRPr="00211C6D">
            <w:rPr>
              <w:lang w:bidi="en-GB"/>
            </w:rPr>
            <w:t>100</w:t>
          </w:r>
        </w:p>
      </w:docPartBody>
    </w:docPart>
    <w:docPart>
      <w:docPartPr>
        <w:name w:val="CB42E053F9D34E83A9023576BD69B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911A9-D666-47E8-992A-6264E3277D3E}"/>
      </w:docPartPr>
      <w:docPartBody>
        <w:p w:rsidR="00000000" w:rsidRDefault="00000000">
          <w:pPr>
            <w:pStyle w:val="CB42E053F9D34E83A9023576BD69B1EE"/>
          </w:pPr>
          <w:r w:rsidRPr="00211C6D">
            <w:rPr>
              <w:lang w:bidi="en-GB"/>
            </w:rPr>
            <w:t>Date:</w:t>
          </w:r>
        </w:p>
      </w:docPartBody>
    </w:docPart>
    <w:docPart>
      <w:docPartPr>
        <w:name w:val="68A7CF5F1B7640D0A89121A89E81F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433C8-09B2-418C-8D62-83BA1BB67204}"/>
      </w:docPartPr>
      <w:docPartBody>
        <w:p w:rsidR="00000000" w:rsidRDefault="00000000">
          <w:pPr>
            <w:pStyle w:val="68A7CF5F1B7640D0A89121A89E81FFCA"/>
          </w:pPr>
          <w:r w:rsidRPr="00211C6D">
            <w:rPr>
              <w:lang w:bidi="en-GB"/>
            </w:rPr>
            <w:t>Date</w:t>
          </w:r>
        </w:p>
      </w:docPartBody>
    </w:docPart>
    <w:docPart>
      <w:docPartPr>
        <w:name w:val="13E53FA1DCD544D28EFCA06EBB9AC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C910D-4A16-4959-871A-FE1D1DAA9F89}"/>
      </w:docPartPr>
      <w:docPartBody>
        <w:p w:rsidR="00000000" w:rsidRDefault="00000000">
          <w:pPr>
            <w:pStyle w:val="13E53FA1DCD544D28EFCA06EBB9AC47A"/>
          </w:pPr>
          <w:r w:rsidRPr="00211C6D">
            <w:rPr>
              <w:lang w:bidi="en-GB"/>
            </w:rPr>
            <w:t>To:</w:t>
          </w:r>
        </w:p>
      </w:docPartBody>
    </w:docPart>
    <w:docPart>
      <w:docPartPr>
        <w:name w:val="35A0C3DAE6274A4D899718D7E3349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A7AC4-7A65-4FA0-A305-7C1B46121721}"/>
      </w:docPartPr>
      <w:docPartBody>
        <w:p w:rsidR="00000000" w:rsidRDefault="00000000">
          <w:pPr>
            <w:pStyle w:val="35A0C3DAE6274A4D899718D7E3349C6F"/>
          </w:pPr>
          <w:r w:rsidRPr="00211C6D">
            <w:rPr>
              <w:lang w:bidi="en-GB"/>
            </w:rPr>
            <w:t>Recipient Name</w:t>
          </w:r>
        </w:p>
      </w:docPartBody>
    </w:docPart>
    <w:docPart>
      <w:docPartPr>
        <w:name w:val="4698C751627F46DFBF7D027B0EF98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E31B4-5A22-40AD-AB71-9FE0C13E6FAB}"/>
      </w:docPartPr>
      <w:docPartBody>
        <w:p w:rsidR="00000000" w:rsidRDefault="00000000">
          <w:pPr>
            <w:pStyle w:val="4698C751627F46DFBF7D027B0EF9862A"/>
          </w:pPr>
          <w:r w:rsidRPr="00211C6D">
            <w:rPr>
              <w:lang w:bidi="en-GB"/>
            </w:rPr>
            <w:t>Company Name</w:t>
          </w:r>
        </w:p>
      </w:docPartBody>
    </w:docPart>
    <w:docPart>
      <w:docPartPr>
        <w:name w:val="F9DDC56C6CB44F4898820233F5656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BD4F8-5EA0-4A11-A246-AF514FDEC996}"/>
      </w:docPartPr>
      <w:docPartBody>
        <w:p w:rsidR="00000000" w:rsidRDefault="00000000">
          <w:pPr>
            <w:pStyle w:val="F9DDC56C6CB44F4898820233F5656221"/>
          </w:pPr>
          <w:r w:rsidRPr="00211C6D">
            <w:rPr>
              <w:lang w:bidi="en-GB"/>
            </w:rPr>
            <w:t>Street Address</w:t>
          </w:r>
        </w:p>
      </w:docPartBody>
    </w:docPart>
    <w:docPart>
      <w:docPartPr>
        <w:name w:val="B9273ACD719C463FA4E6F9BF6DD4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EC87C-C95D-47A7-A029-5DD5C791B237}"/>
      </w:docPartPr>
      <w:docPartBody>
        <w:p w:rsidR="00000000" w:rsidRDefault="00000000">
          <w:pPr>
            <w:pStyle w:val="B9273ACD719C463FA4E6F9BF6DD4A498"/>
          </w:pPr>
          <w:r w:rsidRPr="00211C6D">
            <w:rPr>
              <w:lang w:bidi="en-GB"/>
            </w:rPr>
            <w:t>City, postcode</w:t>
          </w:r>
        </w:p>
      </w:docPartBody>
    </w:docPart>
    <w:docPart>
      <w:docPartPr>
        <w:name w:val="A14D6F280A8841A694BDEE63C30DA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AA8BC-3154-41CA-B18A-D32EF516AB13}"/>
      </w:docPartPr>
      <w:docPartBody>
        <w:p w:rsidR="00000000" w:rsidRDefault="00000000">
          <w:pPr>
            <w:pStyle w:val="A14D6F280A8841A694BDEE63C30DA501"/>
          </w:pPr>
          <w:r w:rsidRPr="00211C6D">
            <w:rPr>
              <w:lang w:bidi="en-GB"/>
            </w:rPr>
            <w:t>Phone:</w:t>
          </w:r>
        </w:p>
      </w:docPartBody>
    </w:docPart>
    <w:docPart>
      <w:docPartPr>
        <w:name w:val="D2805FEDBAB84913B57FC05C8ED1A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ECAC5-7602-4975-8EAC-E4FD2C7520B7}"/>
      </w:docPartPr>
      <w:docPartBody>
        <w:p w:rsidR="00000000" w:rsidRDefault="00000000">
          <w:pPr>
            <w:pStyle w:val="D2805FEDBAB84913B57FC05C8ED1A9AE"/>
          </w:pPr>
          <w:r w:rsidRPr="00211C6D">
            <w:rPr>
              <w:lang w:bidi="en-GB"/>
            </w:rPr>
            <w:t>Phone</w:t>
          </w:r>
        </w:p>
      </w:docPartBody>
    </w:docPart>
    <w:docPart>
      <w:docPartPr>
        <w:name w:val="14447682BCA948009C9FE061110A2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7FEF2-2F10-41B4-9CEF-67C68A2DBB97}"/>
      </w:docPartPr>
      <w:docPartBody>
        <w:p w:rsidR="00000000" w:rsidRDefault="00000000">
          <w:pPr>
            <w:pStyle w:val="14447682BCA948009C9FE061110A2AE4"/>
          </w:pPr>
          <w:r w:rsidRPr="00211C6D">
            <w:rPr>
              <w:lang w:bidi="en-GB"/>
            </w:rPr>
            <w:t>Ship To:</w:t>
          </w:r>
        </w:p>
      </w:docPartBody>
    </w:docPart>
    <w:docPart>
      <w:docPartPr>
        <w:name w:val="D73ED951EB8C4BA3B9162D92C4620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4E909-D969-4BE0-9B1A-8B27C931FB90}"/>
      </w:docPartPr>
      <w:docPartBody>
        <w:p w:rsidR="00000000" w:rsidRDefault="00000000">
          <w:pPr>
            <w:pStyle w:val="D73ED951EB8C4BA3B9162D92C46201FA"/>
          </w:pPr>
          <w:r w:rsidRPr="00211C6D">
            <w:rPr>
              <w:lang w:bidi="en-GB"/>
            </w:rPr>
            <w:t>Recipient Name</w:t>
          </w:r>
        </w:p>
      </w:docPartBody>
    </w:docPart>
    <w:docPart>
      <w:docPartPr>
        <w:name w:val="BE04602DEBA24CD09B4BDA5E2262C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48E47-7C86-4DCF-8923-648F4BBB9878}"/>
      </w:docPartPr>
      <w:docPartBody>
        <w:p w:rsidR="00000000" w:rsidRDefault="00000000">
          <w:pPr>
            <w:pStyle w:val="BE04602DEBA24CD09B4BDA5E2262C95C"/>
          </w:pPr>
          <w:r w:rsidRPr="00211C6D">
            <w:rPr>
              <w:lang w:bidi="en-GB"/>
            </w:rPr>
            <w:t>Company Name</w:t>
          </w:r>
        </w:p>
      </w:docPartBody>
    </w:docPart>
    <w:docPart>
      <w:docPartPr>
        <w:name w:val="E2E4AF100C6B441084DAECEF7CB42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B25A3-F374-4C79-A448-BEE6E8AF3F50}"/>
      </w:docPartPr>
      <w:docPartBody>
        <w:p w:rsidR="00000000" w:rsidRDefault="00000000">
          <w:pPr>
            <w:pStyle w:val="E2E4AF100C6B441084DAECEF7CB42E84"/>
          </w:pPr>
          <w:r w:rsidRPr="00211C6D">
            <w:rPr>
              <w:lang w:bidi="en-GB"/>
            </w:rPr>
            <w:t>Street Address</w:t>
          </w:r>
        </w:p>
      </w:docPartBody>
    </w:docPart>
    <w:docPart>
      <w:docPartPr>
        <w:name w:val="75BB1513982F4B9099032D987E7B7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58903-A895-4EE6-85D5-33236682C036}"/>
      </w:docPartPr>
      <w:docPartBody>
        <w:p w:rsidR="00000000" w:rsidRDefault="00000000">
          <w:pPr>
            <w:pStyle w:val="75BB1513982F4B9099032D987E7B74C7"/>
          </w:pPr>
          <w:r w:rsidRPr="00211C6D">
            <w:rPr>
              <w:lang w:bidi="en-GB"/>
            </w:rPr>
            <w:t>City, postcode</w:t>
          </w:r>
        </w:p>
      </w:docPartBody>
    </w:docPart>
    <w:docPart>
      <w:docPartPr>
        <w:name w:val="D9DEAB2558E74A238E8215E7749EB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17D28-E168-4AC5-9323-08E6EBB12F3A}"/>
      </w:docPartPr>
      <w:docPartBody>
        <w:p w:rsidR="00000000" w:rsidRDefault="00000000">
          <w:pPr>
            <w:pStyle w:val="D9DEAB2558E74A238E8215E7749EB21B"/>
          </w:pPr>
          <w:r w:rsidRPr="00211C6D">
            <w:rPr>
              <w:lang w:bidi="en-GB"/>
            </w:rPr>
            <w:t>Phone:</w:t>
          </w:r>
        </w:p>
      </w:docPartBody>
    </w:docPart>
    <w:docPart>
      <w:docPartPr>
        <w:name w:val="8E4E0C9B841C491FA399EB64539C8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6283E-DAF7-454F-8D4E-96BA51E82B79}"/>
      </w:docPartPr>
      <w:docPartBody>
        <w:p w:rsidR="00000000" w:rsidRDefault="00000000">
          <w:pPr>
            <w:pStyle w:val="8E4E0C9B841C491FA399EB64539C80CC"/>
          </w:pPr>
          <w:r w:rsidRPr="00211C6D">
            <w:rPr>
              <w:lang w:bidi="en-GB"/>
            </w:rPr>
            <w:t>Phone</w:t>
          </w:r>
        </w:p>
      </w:docPartBody>
    </w:docPart>
    <w:docPart>
      <w:docPartPr>
        <w:name w:val="6340D4EFEDC54C84B48BE7FC5BFE9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0527B-FF1D-4EC5-81B4-FB8B8B77C60B}"/>
      </w:docPartPr>
      <w:docPartBody>
        <w:p w:rsidR="00000000" w:rsidRDefault="00000000">
          <w:pPr>
            <w:pStyle w:val="6340D4EFEDC54C84B48BE7FC5BFE96AE"/>
          </w:pPr>
          <w:r w:rsidRPr="00211C6D">
            <w:rPr>
              <w:lang w:bidi="en-GB"/>
            </w:rPr>
            <w:t xml:space="preserve">Comments or special </w:t>
          </w:r>
          <w:r w:rsidRPr="00211C6D">
            <w:rPr>
              <w:lang w:bidi="en-GB"/>
            </w:rPr>
            <w:t>instructions:</w:t>
          </w:r>
        </w:p>
      </w:docPartBody>
    </w:docPart>
    <w:docPart>
      <w:docPartPr>
        <w:name w:val="141283BD39514B259C93AD776F94C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2DD76-0984-4FE5-8936-C7E309F97B84}"/>
      </w:docPartPr>
      <w:docPartBody>
        <w:p w:rsidR="00000000" w:rsidRDefault="00000000">
          <w:pPr>
            <w:pStyle w:val="141283BD39514B259C93AD776F94CFC5"/>
          </w:pPr>
          <w:r w:rsidRPr="00211C6D">
            <w:rPr>
              <w:lang w:bidi="en-GB"/>
            </w:rPr>
            <w:t>To get started right away, just tap any placeholder text (such as this) and start typing to replace it with your own.</w:t>
          </w:r>
        </w:p>
      </w:docPartBody>
    </w:docPart>
    <w:docPart>
      <w:docPartPr>
        <w:name w:val="3638298B093F4CC8972771AE73890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37B65-3134-4E35-B2D8-87C5A16C0917}"/>
      </w:docPartPr>
      <w:docPartBody>
        <w:p w:rsidR="00000000" w:rsidRDefault="00000000">
          <w:pPr>
            <w:pStyle w:val="3638298B093F4CC8972771AE738907B4"/>
          </w:pPr>
          <w:r w:rsidRPr="00211C6D">
            <w:rPr>
              <w:lang w:bidi="en-GB"/>
            </w:rPr>
            <w:t>SALESPERSON</w:t>
          </w:r>
        </w:p>
      </w:docPartBody>
    </w:docPart>
    <w:docPart>
      <w:docPartPr>
        <w:name w:val="93575CE9A8274AB490E04E02E5A01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C5E60-E844-41C9-8AF5-AF59BCEA9D1E}"/>
      </w:docPartPr>
      <w:docPartBody>
        <w:p w:rsidR="00000000" w:rsidRDefault="00000000">
          <w:pPr>
            <w:pStyle w:val="93575CE9A8274AB490E04E02E5A01BBB"/>
          </w:pPr>
          <w:r w:rsidRPr="00211C6D">
            <w:rPr>
              <w:lang w:bidi="en-GB"/>
            </w:rPr>
            <w:t>P.O. NUMBER</w:t>
          </w:r>
        </w:p>
      </w:docPartBody>
    </w:docPart>
    <w:docPart>
      <w:docPartPr>
        <w:name w:val="B2E0E67B75524C0FBD1BB34B7B83A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40BD-B51D-48BB-BC00-E37A02F2C31F}"/>
      </w:docPartPr>
      <w:docPartBody>
        <w:p w:rsidR="00000000" w:rsidRDefault="00000000">
          <w:pPr>
            <w:pStyle w:val="B2E0E67B75524C0FBD1BB34B7B83ADDB"/>
          </w:pPr>
          <w:r w:rsidRPr="00211C6D">
            <w:rPr>
              <w:lang w:bidi="en-GB"/>
            </w:rPr>
            <w:t>REQUISITIONER</w:t>
          </w:r>
        </w:p>
      </w:docPartBody>
    </w:docPart>
    <w:docPart>
      <w:docPartPr>
        <w:name w:val="B319166D9C3147F9948DFE0053BF4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93EBA-6183-4453-BF79-6C51115B4CAC}"/>
      </w:docPartPr>
      <w:docPartBody>
        <w:p w:rsidR="00000000" w:rsidRDefault="00000000">
          <w:pPr>
            <w:pStyle w:val="B319166D9C3147F9948DFE0053BF4E10"/>
          </w:pPr>
          <w:r w:rsidRPr="00211C6D">
            <w:rPr>
              <w:lang w:bidi="en-GB"/>
            </w:rPr>
            <w:t>SHIPPED VIA</w:t>
          </w:r>
        </w:p>
      </w:docPartBody>
    </w:docPart>
    <w:docPart>
      <w:docPartPr>
        <w:name w:val="D0A265BFD84B49E8898323516B093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9CE7B-CA6E-4C75-B468-F87113D04453}"/>
      </w:docPartPr>
      <w:docPartBody>
        <w:p w:rsidR="00000000" w:rsidRDefault="00000000">
          <w:pPr>
            <w:pStyle w:val="D0A265BFD84B49E8898323516B09365C"/>
          </w:pPr>
          <w:r w:rsidRPr="00211C6D">
            <w:rPr>
              <w:lang w:bidi="en-GB"/>
            </w:rPr>
            <w:t>F.O.B. POINT</w:t>
          </w:r>
        </w:p>
      </w:docPartBody>
    </w:docPart>
    <w:docPart>
      <w:docPartPr>
        <w:name w:val="B8ACD576F94A4EC99C539EE9F8C64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EC9FA-FDD6-41EB-A56F-01CE341098A1}"/>
      </w:docPartPr>
      <w:docPartBody>
        <w:p w:rsidR="00000000" w:rsidRDefault="00000000">
          <w:pPr>
            <w:pStyle w:val="B8ACD576F94A4EC99C539EE9F8C64E66"/>
          </w:pPr>
          <w:r w:rsidRPr="00211C6D">
            <w:rPr>
              <w:lang w:bidi="en-GB"/>
            </w:rPr>
            <w:t>TERMS</w:t>
          </w:r>
        </w:p>
      </w:docPartBody>
    </w:docPart>
    <w:docPart>
      <w:docPartPr>
        <w:name w:val="D08416765CDA4DDE9C259337DB96D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E49A9-2460-4D58-BA9F-4FEFACA33D4D}"/>
      </w:docPartPr>
      <w:docPartBody>
        <w:p w:rsidR="00000000" w:rsidRDefault="00000000">
          <w:pPr>
            <w:pStyle w:val="D08416765CDA4DDE9C259337DB96D1CB"/>
          </w:pPr>
          <w:r w:rsidRPr="00211C6D">
            <w:rPr>
              <w:lang w:bidi="en-GB"/>
            </w:rPr>
            <w:t>Due on receipt</w:t>
          </w:r>
        </w:p>
      </w:docPartBody>
    </w:docPart>
    <w:docPart>
      <w:docPartPr>
        <w:name w:val="56090A8A91DE42BA80BB501DE29A1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07A7B-E9CC-4EE3-BB4F-5D01781693E8}"/>
      </w:docPartPr>
      <w:docPartBody>
        <w:p w:rsidR="00000000" w:rsidRDefault="00000000">
          <w:pPr>
            <w:pStyle w:val="56090A8A91DE42BA80BB501DE29A1CFB"/>
          </w:pPr>
          <w:r w:rsidRPr="00211C6D">
            <w:rPr>
              <w:lang w:bidi="en-GB"/>
            </w:rPr>
            <w:t>QUANTITY</w:t>
          </w:r>
        </w:p>
      </w:docPartBody>
    </w:docPart>
    <w:docPart>
      <w:docPartPr>
        <w:name w:val="B09EC069B2F94100B326731A5E3BB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DAD01-D8BF-44B3-99B1-0BBB0A73E09D}"/>
      </w:docPartPr>
      <w:docPartBody>
        <w:p w:rsidR="00000000" w:rsidRDefault="00000000">
          <w:pPr>
            <w:pStyle w:val="B09EC069B2F94100B326731A5E3BBDAD"/>
          </w:pPr>
          <w:r w:rsidRPr="00211C6D">
            <w:rPr>
              <w:lang w:bidi="en-GB"/>
            </w:rPr>
            <w:t>DESCRIPTION</w:t>
          </w:r>
        </w:p>
      </w:docPartBody>
    </w:docPart>
    <w:docPart>
      <w:docPartPr>
        <w:name w:val="327D9BC18F564E40B129222A31DB7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5C028-6C01-460B-84AF-150E5D87ED2E}"/>
      </w:docPartPr>
      <w:docPartBody>
        <w:p w:rsidR="00000000" w:rsidRDefault="00000000">
          <w:pPr>
            <w:pStyle w:val="327D9BC18F564E40B129222A31DB7A9E"/>
          </w:pPr>
          <w:r w:rsidRPr="00211C6D">
            <w:rPr>
              <w:lang w:bidi="en-GB"/>
            </w:rPr>
            <w:t>UNIT PRICE</w:t>
          </w:r>
        </w:p>
      </w:docPartBody>
    </w:docPart>
    <w:docPart>
      <w:docPartPr>
        <w:name w:val="87C5D1B79295487C8AB1126A56BAD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B88D4-5BF8-4D36-909B-24A23CD0B272}"/>
      </w:docPartPr>
      <w:docPartBody>
        <w:p w:rsidR="00000000" w:rsidRDefault="00000000">
          <w:pPr>
            <w:pStyle w:val="87C5D1B79295487C8AB1126A56BAD6D4"/>
          </w:pPr>
          <w:r w:rsidRPr="00211C6D">
            <w:rPr>
              <w:lang w:bidi="en-GB"/>
            </w:rPr>
            <w:t>TOTAL</w:t>
          </w:r>
        </w:p>
      </w:docPartBody>
    </w:docPart>
    <w:docPart>
      <w:docPartPr>
        <w:name w:val="0ECADA3B766A4DE8A2EDCA3AB6CDC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FE717-6EF6-4905-8B05-78CA7DB48C2E}"/>
      </w:docPartPr>
      <w:docPartBody>
        <w:p w:rsidR="00000000" w:rsidRDefault="00000000">
          <w:pPr>
            <w:pStyle w:val="0ECADA3B766A4DE8A2EDCA3AB6CDCE3F"/>
          </w:pPr>
          <w:r w:rsidRPr="00211C6D">
            <w:rPr>
              <w:lang w:bidi="en-GB"/>
            </w:rPr>
            <w:t>SUBTOTAL</w:t>
          </w:r>
        </w:p>
      </w:docPartBody>
    </w:docPart>
    <w:docPart>
      <w:docPartPr>
        <w:name w:val="52699930CD344C02A32AF4E78194C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91295-723E-4E88-82C4-BA2911B1E0E6}"/>
      </w:docPartPr>
      <w:docPartBody>
        <w:p w:rsidR="00000000" w:rsidRDefault="00000000">
          <w:pPr>
            <w:pStyle w:val="52699930CD344C02A32AF4E78194C05E"/>
          </w:pPr>
          <w:r w:rsidRPr="00211C6D">
            <w:rPr>
              <w:lang w:bidi="en-GB"/>
            </w:rPr>
            <w:t>SALES TAX</w:t>
          </w:r>
        </w:p>
      </w:docPartBody>
    </w:docPart>
    <w:docPart>
      <w:docPartPr>
        <w:name w:val="3C37309B5C2A4DE9BB01B9BE202969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23F87-FA13-482E-ADBD-A76DAC754958}"/>
      </w:docPartPr>
      <w:docPartBody>
        <w:p w:rsidR="00000000" w:rsidRDefault="00000000">
          <w:pPr>
            <w:pStyle w:val="3C37309B5C2A4DE9BB01B9BE202969DD"/>
          </w:pPr>
          <w:r w:rsidRPr="00211C6D">
            <w:rPr>
              <w:lang w:bidi="en-GB"/>
            </w:rPr>
            <w:t>SHIPPING &amp; HANDLING</w:t>
          </w:r>
        </w:p>
      </w:docPartBody>
    </w:docPart>
    <w:docPart>
      <w:docPartPr>
        <w:name w:val="88BCBE4C114B49BE8AB60A2D8320B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DAAAB-0AE4-4DC1-8685-047F77E4B175}"/>
      </w:docPartPr>
      <w:docPartBody>
        <w:p w:rsidR="00000000" w:rsidRDefault="00000000">
          <w:pPr>
            <w:pStyle w:val="88BCBE4C114B49BE8AB60A2D8320B660"/>
          </w:pPr>
          <w:r w:rsidRPr="00211C6D">
            <w:rPr>
              <w:lang w:bidi="en-GB"/>
            </w:rPr>
            <w:t>TOTAL due</w:t>
          </w:r>
        </w:p>
      </w:docPartBody>
    </w:docPart>
    <w:docPart>
      <w:docPartPr>
        <w:name w:val="E78C6CFAB4B344B08C4A2E29E97B8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70A1A-FEE4-41B2-A9CE-24554CDD992A}"/>
      </w:docPartPr>
      <w:docPartBody>
        <w:p w:rsidR="00000000" w:rsidRDefault="00000000">
          <w:pPr>
            <w:pStyle w:val="E78C6CFAB4B344B08C4A2E29E97B8756"/>
          </w:pPr>
          <w:r w:rsidRPr="00211C6D">
            <w:rPr>
              <w:lang w:bidi="en-GB"/>
            </w:rPr>
            <w:t>Make all checks payable to</w:t>
          </w:r>
        </w:p>
      </w:docPartBody>
    </w:docPart>
    <w:docPart>
      <w:docPartPr>
        <w:name w:val="EBFB4ACFC88B4FFA97D886776B79F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FF16F-6819-4CFB-954C-5A298AEA1C0B}"/>
      </w:docPartPr>
      <w:docPartBody>
        <w:p w:rsidR="00000000" w:rsidRDefault="00000000">
          <w:pPr>
            <w:pStyle w:val="EBFB4ACFC88B4FFA97D886776B79FD05"/>
          </w:pPr>
          <w:r w:rsidRPr="00211C6D">
            <w:rPr>
              <w:lang w:bidi="en-GB"/>
            </w:rPr>
            <w:t>Company Name</w:t>
          </w:r>
        </w:p>
      </w:docPartBody>
    </w:docPart>
    <w:docPart>
      <w:docPartPr>
        <w:name w:val="5C18BE2BC8CF4E9697986A55F806E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0B8EE-8B2C-43B5-A37C-6999076DC4E8}"/>
      </w:docPartPr>
      <w:docPartBody>
        <w:p w:rsidR="00000000" w:rsidRDefault="00000000">
          <w:pPr>
            <w:pStyle w:val="5C18BE2BC8CF4E9697986A55F806E0F2"/>
          </w:pPr>
          <w:r w:rsidRPr="00211C6D">
            <w:rPr>
              <w:lang w:bidi="en-GB"/>
            </w:rPr>
            <w:t>If you have any questions concerning this invoice</w:t>
          </w:r>
        </w:p>
      </w:docPartBody>
    </w:docPart>
    <w:docPart>
      <w:docPartPr>
        <w:name w:val="8399F61D65354DA8A5EBFA3037B43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474D6-454A-476C-8158-8B9E3BB40951}"/>
      </w:docPartPr>
      <w:docPartBody>
        <w:p w:rsidR="00000000" w:rsidRDefault="00000000">
          <w:pPr>
            <w:pStyle w:val="8399F61D65354DA8A5EBFA3037B43977"/>
          </w:pPr>
          <w:r w:rsidRPr="00211C6D">
            <w:rPr>
              <w:lang w:bidi="en-GB"/>
            </w:rPr>
            <w:t>contact</w:t>
          </w:r>
        </w:p>
      </w:docPartBody>
    </w:docPart>
    <w:docPart>
      <w:docPartPr>
        <w:name w:val="83AC106EF8904CD2BAB5FBEF7DAC6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BC155-A47E-4C11-8A9E-F7F40030D10D}"/>
      </w:docPartPr>
      <w:docPartBody>
        <w:p w:rsidR="00000000" w:rsidRDefault="00000000">
          <w:pPr>
            <w:pStyle w:val="83AC106EF8904CD2BAB5FBEF7DAC64C0"/>
          </w:pPr>
          <w:r w:rsidRPr="00211C6D">
            <w:rPr>
              <w:lang w:bidi="en-GB"/>
            </w:rPr>
            <w:t>Name</w:t>
          </w:r>
        </w:p>
      </w:docPartBody>
    </w:docPart>
    <w:docPart>
      <w:docPartPr>
        <w:name w:val="BA13FEAD01DA4FAA934F15BE8BFAE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5EF42-A741-4D7F-90A9-292BF3741B52}"/>
      </w:docPartPr>
      <w:docPartBody>
        <w:p w:rsidR="00000000" w:rsidRDefault="00000000">
          <w:pPr>
            <w:pStyle w:val="BA13FEAD01DA4FAA934F15BE8BFAE1B0"/>
          </w:pPr>
          <w:r w:rsidRPr="00211C6D">
            <w:rPr>
              <w:lang w:bidi="en-GB"/>
            </w:rPr>
            <w:t>Phone</w:t>
          </w:r>
        </w:p>
      </w:docPartBody>
    </w:docPart>
    <w:docPart>
      <w:docPartPr>
        <w:name w:val="FE6D52073B8C49A8A8B7BE9BF1EAB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74307-54C1-4318-B3D1-BA30098C211C}"/>
      </w:docPartPr>
      <w:docPartBody>
        <w:p w:rsidR="00000000" w:rsidRDefault="00000000">
          <w:pPr>
            <w:pStyle w:val="FE6D52073B8C49A8A8B7BE9BF1EABF6C"/>
          </w:pPr>
          <w:r w:rsidRPr="00211C6D">
            <w:rPr>
              <w:lang w:bidi="en-GB"/>
            </w:rPr>
            <w:t>Email</w:t>
          </w:r>
        </w:p>
      </w:docPartBody>
    </w:docPart>
    <w:docPart>
      <w:docPartPr>
        <w:name w:val="802B3849201741858116E9CC510E5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3329A-20F4-4276-9330-21154B4868FC}"/>
      </w:docPartPr>
      <w:docPartBody>
        <w:p w:rsidR="00000000" w:rsidRDefault="00000000">
          <w:pPr>
            <w:pStyle w:val="802B3849201741858116E9CC510E5362"/>
          </w:pPr>
          <w:r w:rsidRPr="00211C6D">
            <w:rPr>
              <w:lang w:bidi="en-GB"/>
            </w:rPr>
            <w:t>Thank you for your business!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EE3"/>
    <w:rsid w:val="00A5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F63AF46C4C4A799E5793D45EF51314">
    <w:name w:val="D2F63AF46C4C4A799E5793D45EF51314"/>
  </w:style>
  <w:style w:type="paragraph" w:customStyle="1" w:styleId="2F7886A31A164AE3824F0294301BB9CD">
    <w:name w:val="2F7886A31A164AE3824F0294301BB9CD"/>
  </w:style>
  <w:style w:type="paragraph" w:customStyle="1" w:styleId="F19C47B79E754FA59F1F129C70137689">
    <w:name w:val="F19C47B79E754FA59F1F129C70137689"/>
  </w:style>
  <w:style w:type="paragraph" w:customStyle="1" w:styleId="E9AD5619ECB04CFEA70C3A45C068CAB7">
    <w:name w:val="E9AD5619ECB04CFEA70C3A45C068CAB7"/>
  </w:style>
  <w:style w:type="paragraph" w:customStyle="1" w:styleId="86C1680FFE6C46A8B88AC35D366CDB81">
    <w:name w:val="86C1680FFE6C46A8B88AC35D366CDB81"/>
  </w:style>
  <w:style w:type="paragraph" w:customStyle="1" w:styleId="91F8F58A4B2A488B9DE99C529EA2BA54">
    <w:name w:val="91F8F58A4B2A488B9DE99C529EA2BA54"/>
  </w:style>
  <w:style w:type="paragraph" w:customStyle="1" w:styleId="634D96823BA24962A0CC2FC42AD2DE64">
    <w:name w:val="634D96823BA24962A0CC2FC42AD2DE64"/>
  </w:style>
  <w:style w:type="paragraph" w:customStyle="1" w:styleId="BC8A6CE88CFB43709CDE22DCD9C4D65D">
    <w:name w:val="BC8A6CE88CFB43709CDE22DCD9C4D65D"/>
  </w:style>
  <w:style w:type="paragraph" w:customStyle="1" w:styleId="42DD43A157424139BE9A31B97FEC69ED">
    <w:name w:val="42DD43A157424139BE9A31B97FEC69ED"/>
  </w:style>
  <w:style w:type="paragraph" w:customStyle="1" w:styleId="B63473640AED4593ACB94D0CD9399C13">
    <w:name w:val="B63473640AED4593ACB94D0CD9399C13"/>
  </w:style>
  <w:style w:type="paragraph" w:customStyle="1" w:styleId="BE6983E9868E47D5B868B5ABFEFF6D7A">
    <w:name w:val="BE6983E9868E47D5B868B5ABFEFF6D7A"/>
  </w:style>
  <w:style w:type="paragraph" w:customStyle="1" w:styleId="CB42E053F9D34E83A9023576BD69B1EE">
    <w:name w:val="CB42E053F9D34E83A9023576BD69B1EE"/>
  </w:style>
  <w:style w:type="paragraph" w:customStyle="1" w:styleId="68A7CF5F1B7640D0A89121A89E81FFCA">
    <w:name w:val="68A7CF5F1B7640D0A89121A89E81FFCA"/>
  </w:style>
  <w:style w:type="paragraph" w:customStyle="1" w:styleId="13E53FA1DCD544D28EFCA06EBB9AC47A">
    <w:name w:val="13E53FA1DCD544D28EFCA06EBB9AC47A"/>
  </w:style>
  <w:style w:type="paragraph" w:customStyle="1" w:styleId="35A0C3DAE6274A4D899718D7E3349C6F">
    <w:name w:val="35A0C3DAE6274A4D899718D7E3349C6F"/>
  </w:style>
  <w:style w:type="paragraph" w:customStyle="1" w:styleId="4698C751627F46DFBF7D027B0EF9862A">
    <w:name w:val="4698C751627F46DFBF7D027B0EF9862A"/>
  </w:style>
  <w:style w:type="paragraph" w:customStyle="1" w:styleId="F9DDC56C6CB44F4898820233F5656221">
    <w:name w:val="F9DDC56C6CB44F4898820233F5656221"/>
  </w:style>
  <w:style w:type="paragraph" w:customStyle="1" w:styleId="B9273ACD719C463FA4E6F9BF6DD4A498">
    <w:name w:val="B9273ACD719C463FA4E6F9BF6DD4A498"/>
  </w:style>
  <w:style w:type="paragraph" w:customStyle="1" w:styleId="A14D6F280A8841A694BDEE63C30DA501">
    <w:name w:val="A14D6F280A8841A694BDEE63C30DA501"/>
  </w:style>
  <w:style w:type="paragraph" w:customStyle="1" w:styleId="D2805FEDBAB84913B57FC05C8ED1A9AE">
    <w:name w:val="D2805FEDBAB84913B57FC05C8ED1A9AE"/>
  </w:style>
  <w:style w:type="paragraph" w:customStyle="1" w:styleId="14447682BCA948009C9FE061110A2AE4">
    <w:name w:val="14447682BCA948009C9FE061110A2AE4"/>
  </w:style>
  <w:style w:type="paragraph" w:customStyle="1" w:styleId="D73ED951EB8C4BA3B9162D92C46201FA">
    <w:name w:val="D73ED951EB8C4BA3B9162D92C46201FA"/>
  </w:style>
  <w:style w:type="paragraph" w:customStyle="1" w:styleId="BE04602DEBA24CD09B4BDA5E2262C95C">
    <w:name w:val="BE04602DEBA24CD09B4BDA5E2262C95C"/>
  </w:style>
  <w:style w:type="paragraph" w:customStyle="1" w:styleId="E2E4AF100C6B441084DAECEF7CB42E84">
    <w:name w:val="E2E4AF100C6B441084DAECEF7CB42E84"/>
  </w:style>
  <w:style w:type="paragraph" w:customStyle="1" w:styleId="75BB1513982F4B9099032D987E7B74C7">
    <w:name w:val="75BB1513982F4B9099032D987E7B74C7"/>
  </w:style>
  <w:style w:type="paragraph" w:customStyle="1" w:styleId="D9DEAB2558E74A238E8215E7749EB21B">
    <w:name w:val="D9DEAB2558E74A238E8215E7749EB21B"/>
  </w:style>
  <w:style w:type="paragraph" w:customStyle="1" w:styleId="8E4E0C9B841C491FA399EB64539C80CC">
    <w:name w:val="8E4E0C9B841C491FA399EB64539C80CC"/>
  </w:style>
  <w:style w:type="paragraph" w:customStyle="1" w:styleId="6340D4EFEDC54C84B48BE7FC5BFE96AE">
    <w:name w:val="6340D4EFEDC54C84B48BE7FC5BFE96AE"/>
  </w:style>
  <w:style w:type="paragraph" w:customStyle="1" w:styleId="141283BD39514B259C93AD776F94CFC5">
    <w:name w:val="141283BD39514B259C93AD776F94CFC5"/>
  </w:style>
  <w:style w:type="paragraph" w:customStyle="1" w:styleId="3638298B093F4CC8972771AE738907B4">
    <w:name w:val="3638298B093F4CC8972771AE738907B4"/>
  </w:style>
  <w:style w:type="paragraph" w:customStyle="1" w:styleId="93575CE9A8274AB490E04E02E5A01BBB">
    <w:name w:val="93575CE9A8274AB490E04E02E5A01BBB"/>
  </w:style>
  <w:style w:type="paragraph" w:customStyle="1" w:styleId="B2E0E67B75524C0FBD1BB34B7B83ADDB">
    <w:name w:val="B2E0E67B75524C0FBD1BB34B7B83ADDB"/>
  </w:style>
  <w:style w:type="paragraph" w:customStyle="1" w:styleId="B319166D9C3147F9948DFE0053BF4E10">
    <w:name w:val="B319166D9C3147F9948DFE0053BF4E10"/>
  </w:style>
  <w:style w:type="paragraph" w:customStyle="1" w:styleId="D0A265BFD84B49E8898323516B09365C">
    <w:name w:val="D0A265BFD84B49E8898323516B09365C"/>
  </w:style>
  <w:style w:type="paragraph" w:customStyle="1" w:styleId="B8ACD576F94A4EC99C539EE9F8C64E66">
    <w:name w:val="B8ACD576F94A4EC99C539EE9F8C64E66"/>
  </w:style>
  <w:style w:type="paragraph" w:customStyle="1" w:styleId="D08416765CDA4DDE9C259337DB96D1CB">
    <w:name w:val="D08416765CDA4DDE9C259337DB96D1CB"/>
  </w:style>
  <w:style w:type="paragraph" w:customStyle="1" w:styleId="56090A8A91DE42BA80BB501DE29A1CFB">
    <w:name w:val="56090A8A91DE42BA80BB501DE29A1CFB"/>
  </w:style>
  <w:style w:type="paragraph" w:customStyle="1" w:styleId="B09EC069B2F94100B326731A5E3BBDAD">
    <w:name w:val="B09EC069B2F94100B326731A5E3BBDAD"/>
  </w:style>
  <w:style w:type="paragraph" w:customStyle="1" w:styleId="327D9BC18F564E40B129222A31DB7A9E">
    <w:name w:val="327D9BC18F564E40B129222A31DB7A9E"/>
  </w:style>
  <w:style w:type="paragraph" w:customStyle="1" w:styleId="87C5D1B79295487C8AB1126A56BAD6D4">
    <w:name w:val="87C5D1B79295487C8AB1126A56BAD6D4"/>
  </w:style>
  <w:style w:type="paragraph" w:customStyle="1" w:styleId="0ECADA3B766A4DE8A2EDCA3AB6CDCE3F">
    <w:name w:val="0ECADA3B766A4DE8A2EDCA3AB6CDCE3F"/>
  </w:style>
  <w:style w:type="paragraph" w:customStyle="1" w:styleId="52699930CD344C02A32AF4E78194C05E">
    <w:name w:val="52699930CD344C02A32AF4E78194C05E"/>
  </w:style>
  <w:style w:type="paragraph" w:customStyle="1" w:styleId="3C37309B5C2A4DE9BB01B9BE202969DD">
    <w:name w:val="3C37309B5C2A4DE9BB01B9BE202969DD"/>
  </w:style>
  <w:style w:type="paragraph" w:customStyle="1" w:styleId="88BCBE4C114B49BE8AB60A2D8320B660">
    <w:name w:val="88BCBE4C114B49BE8AB60A2D8320B660"/>
  </w:style>
  <w:style w:type="paragraph" w:customStyle="1" w:styleId="E78C6CFAB4B344B08C4A2E29E97B8756">
    <w:name w:val="E78C6CFAB4B344B08C4A2E29E97B8756"/>
  </w:style>
  <w:style w:type="paragraph" w:customStyle="1" w:styleId="EBFB4ACFC88B4FFA97D886776B79FD05">
    <w:name w:val="EBFB4ACFC88B4FFA97D886776B79FD05"/>
  </w:style>
  <w:style w:type="paragraph" w:customStyle="1" w:styleId="5C18BE2BC8CF4E9697986A55F806E0F2">
    <w:name w:val="5C18BE2BC8CF4E9697986A55F806E0F2"/>
  </w:style>
  <w:style w:type="paragraph" w:customStyle="1" w:styleId="8399F61D65354DA8A5EBFA3037B43977">
    <w:name w:val="8399F61D65354DA8A5EBFA3037B43977"/>
  </w:style>
  <w:style w:type="paragraph" w:customStyle="1" w:styleId="83AC106EF8904CD2BAB5FBEF7DAC64C0">
    <w:name w:val="83AC106EF8904CD2BAB5FBEF7DAC64C0"/>
  </w:style>
  <w:style w:type="paragraph" w:customStyle="1" w:styleId="BA13FEAD01DA4FAA934F15BE8BFAE1B0">
    <w:name w:val="BA13FEAD01DA4FAA934F15BE8BFAE1B0"/>
  </w:style>
  <w:style w:type="paragraph" w:customStyle="1" w:styleId="FE6D52073B8C49A8A8B7BE9BF1EABF6C">
    <w:name w:val="FE6D52073B8C49A8A8B7BE9BF1EABF6C"/>
  </w:style>
  <w:style w:type="paragraph" w:customStyle="1" w:styleId="802B3849201741858116E9CC510E5362">
    <w:name w:val="802B3849201741858116E9CC510E53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{7F2F96B5-0DC9-43A0-82CC-83850A7FD77A}tf16392525_win32.dotx</Template>
  <TotalTime>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Galicia</dc:creator>
  <cp:keywords/>
  <dc:description/>
  <cp:lastModifiedBy>Mark J Galicia</cp:lastModifiedBy>
  <cp:revision>1</cp:revision>
  <dcterms:created xsi:type="dcterms:W3CDTF">2024-03-04T23:06:00Z</dcterms:created>
  <dcterms:modified xsi:type="dcterms:W3CDTF">2024-03-04T23:06:00Z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